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AA80" w14:textId="1C7BBCEE" w:rsidR="00B4528D" w:rsidRPr="00B4528D" w:rsidRDefault="00F766BB" w:rsidP="00B4528D">
      <w:pPr>
        <w:pStyle w:val="Title"/>
      </w:pPr>
      <w:r>
        <w:t>JONATHAN MARRIOTT</w:t>
      </w:r>
    </w:p>
    <w:p w14:paraId="41F8DDC6" w14:textId="5B1A7B4B" w:rsidR="00BE0F48" w:rsidRDefault="0033079B" w:rsidP="00BE0F48">
      <w:pPr>
        <w:rPr>
          <w:color w:val="262626" w:themeColor="text1" w:themeTint="D9"/>
        </w:rPr>
      </w:pPr>
      <w:r>
        <w:rPr>
          <w:color w:val="262626" w:themeColor="text1" w:themeTint="D9"/>
        </w:rPr>
        <w:t>3a Princess Victoria Street</w:t>
      </w:r>
      <w:r w:rsidR="004A2F0B">
        <w:rPr>
          <w:color w:val="262626" w:themeColor="text1" w:themeTint="D9"/>
        </w:rPr>
        <w:t>, Bristol,</w:t>
      </w:r>
      <w:r w:rsidR="00E5262B" w:rsidRPr="00BE0F48">
        <w:rPr>
          <w:color w:val="262626" w:themeColor="text1" w:themeTint="D9"/>
        </w:rPr>
        <w:t xml:space="preserve"> BS8 </w:t>
      </w:r>
      <w:r>
        <w:rPr>
          <w:color w:val="262626" w:themeColor="text1" w:themeTint="D9"/>
        </w:rPr>
        <w:t>4BX</w:t>
      </w:r>
      <w:r w:rsidR="008417D1" w:rsidRPr="00BE0F48">
        <w:rPr>
          <w:color w:val="262626" w:themeColor="text1" w:themeTint="D9"/>
        </w:rPr>
        <w:t> | </w:t>
      </w:r>
      <w:r w:rsidR="00F766BB" w:rsidRPr="00BE0F48">
        <w:rPr>
          <w:color w:val="262626" w:themeColor="text1" w:themeTint="D9"/>
        </w:rPr>
        <w:t>07392 829169</w:t>
      </w:r>
      <w:r w:rsidR="008417D1" w:rsidRPr="00BE0F48">
        <w:rPr>
          <w:color w:val="262626" w:themeColor="text1" w:themeTint="D9"/>
        </w:rPr>
        <w:t> | </w:t>
      </w:r>
      <w:r w:rsidR="009914DA">
        <w:rPr>
          <w:color w:val="262626" w:themeColor="text1" w:themeTint="D9"/>
        </w:rPr>
        <w:t>j</w:t>
      </w:r>
      <w:r>
        <w:rPr>
          <w:color w:val="262626" w:themeColor="text1" w:themeTint="D9"/>
        </w:rPr>
        <w:t>onathan.</w:t>
      </w:r>
      <w:r w:rsidR="009914DA">
        <w:rPr>
          <w:color w:val="262626" w:themeColor="text1" w:themeTint="D9"/>
        </w:rPr>
        <w:t>m</w:t>
      </w:r>
      <w:r>
        <w:rPr>
          <w:color w:val="262626" w:themeColor="text1" w:themeTint="D9"/>
        </w:rPr>
        <w:t>arriott</w:t>
      </w:r>
      <w:r w:rsidR="00BE0F48" w:rsidRPr="003D5B20">
        <w:rPr>
          <w:color w:val="262626" w:themeColor="text1" w:themeTint="D9"/>
        </w:rPr>
        <w:t>@bristol.ac.uk</w:t>
      </w:r>
    </w:p>
    <w:p w14:paraId="7E3393EA" w14:textId="60BF1F08" w:rsidR="002F4C78" w:rsidRPr="00864AEE" w:rsidRDefault="005C51C1" w:rsidP="00864AEE">
      <w:r>
        <w:t>3</w:t>
      </w:r>
      <w:r>
        <w:rPr>
          <w:vertAlign w:val="superscript"/>
        </w:rPr>
        <w:t>rd</w:t>
      </w:r>
      <w:r w:rsidR="00F766BB">
        <w:t xml:space="preserve"> </w:t>
      </w:r>
      <w:r>
        <w:t xml:space="preserve">November </w:t>
      </w:r>
      <w:r w:rsidR="00F766BB">
        <w:t>2021</w:t>
      </w:r>
    </w:p>
    <w:p w14:paraId="319E8B64" w14:textId="5F9A4E71" w:rsidR="008C4A27" w:rsidRDefault="008417D1" w:rsidP="003D5B20">
      <w:pPr>
        <w:pStyle w:val="Date"/>
        <w:spacing w:before="240" w:after="240"/>
      </w:pPr>
      <w:r>
        <w:t>Dear</w:t>
      </w:r>
      <w:r w:rsidR="00E5262B">
        <w:t xml:space="preserve"> </w:t>
      </w:r>
      <w:r w:rsidR="002F4C78">
        <w:t>Hiring Manager</w:t>
      </w:r>
      <w:r w:rsidR="00E5262B">
        <w:t>,</w:t>
      </w:r>
    </w:p>
    <w:p w14:paraId="0229F49D" w14:textId="54A17947" w:rsidR="009532D8" w:rsidRDefault="00E5262B" w:rsidP="009532D8">
      <w:pPr>
        <w:spacing w:after="240"/>
        <w:rPr>
          <w:rStyle w:val="Strong"/>
          <w:rFonts w:ascii="Arial" w:hAnsi="Arial" w:cs="Arial"/>
          <w:color w:val="4B4B4B"/>
          <w:sz w:val="18"/>
          <w:szCs w:val="18"/>
        </w:rPr>
      </w:pPr>
      <w:r w:rsidRPr="00BE0F48">
        <w:rPr>
          <w:color w:val="262626" w:themeColor="text1" w:themeTint="D9"/>
        </w:rPr>
        <w:t xml:space="preserve">RE: Application </w:t>
      </w:r>
      <w:r w:rsidR="002F4C78">
        <w:rPr>
          <w:color w:val="262626" w:themeColor="text1" w:themeTint="D9"/>
        </w:rPr>
        <w:t xml:space="preserve">for </w:t>
      </w:r>
      <w:r w:rsidR="009532D8">
        <w:rPr>
          <w:rStyle w:val="Strong"/>
          <w:rFonts w:ascii="Arial" w:hAnsi="Arial" w:cs="Arial"/>
          <w:color w:val="4B4B4B"/>
          <w:sz w:val="18"/>
          <w:szCs w:val="18"/>
        </w:rPr>
        <w:t>Software Engineering Internship at Jump Trading Bristol</w:t>
      </w:r>
    </w:p>
    <w:p w14:paraId="223E2E4C" w14:textId="01CA4B09" w:rsidR="00357D0E" w:rsidRPr="00BE0F48" w:rsidRDefault="00EF7C78" w:rsidP="009532D8">
      <w:pPr>
        <w:spacing w:after="240"/>
        <w:rPr>
          <w:color w:val="262626" w:themeColor="text1" w:themeTint="D9"/>
        </w:rPr>
      </w:pPr>
      <w:r w:rsidRPr="00BE0F48">
        <w:rPr>
          <w:color w:val="262626" w:themeColor="text1" w:themeTint="D9"/>
        </w:rPr>
        <w:t xml:space="preserve">I am writing to apply for the </w:t>
      </w:r>
      <w:r w:rsidR="00267883">
        <w:rPr>
          <w:color w:val="262626" w:themeColor="text1" w:themeTint="D9"/>
        </w:rPr>
        <w:t xml:space="preserve">software engineering </w:t>
      </w:r>
      <w:r w:rsidR="00357D0E" w:rsidRPr="00BE0F48">
        <w:rPr>
          <w:color w:val="262626" w:themeColor="text1" w:themeTint="D9"/>
        </w:rPr>
        <w:t>i</w:t>
      </w:r>
      <w:r w:rsidRPr="00BE0F48">
        <w:rPr>
          <w:color w:val="262626" w:themeColor="text1" w:themeTint="D9"/>
        </w:rPr>
        <w:t>ntern</w:t>
      </w:r>
      <w:r w:rsidR="00267883">
        <w:rPr>
          <w:color w:val="262626" w:themeColor="text1" w:themeTint="D9"/>
        </w:rPr>
        <w:t>ship</w:t>
      </w:r>
      <w:r w:rsidRPr="00BE0F48">
        <w:rPr>
          <w:color w:val="262626" w:themeColor="text1" w:themeTint="D9"/>
        </w:rPr>
        <w:t xml:space="preserve"> advertised on your website. I am currently</w:t>
      </w:r>
      <w:r w:rsidR="00B037FF">
        <w:rPr>
          <w:color w:val="262626" w:themeColor="text1" w:themeTint="D9"/>
        </w:rPr>
        <w:t xml:space="preserve"> in my penultimate year</w:t>
      </w:r>
      <w:r w:rsidRPr="00BE0F48">
        <w:rPr>
          <w:color w:val="262626" w:themeColor="text1" w:themeTint="D9"/>
        </w:rPr>
        <w:t xml:space="preserve"> studying Mathematics and Computer Science (MEng) </w:t>
      </w:r>
      <w:r w:rsidR="00357D0E" w:rsidRPr="00BE0F48">
        <w:rPr>
          <w:color w:val="262626" w:themeColor="text1" w:themeTint="D9"/>
        </w:rPr>
        <w:t>at the University of Bristol.</w:t>
      </w:r>
    </w:p>
    <w:p w14:paraId="236A1203" w14:textId="351400FA" w:rsidR="00357D0E" w:rsidRDefault="00357D0E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 xml:space="preserve">I am particularly interested in this position as I would love to </w:t>
      </w:r>
      <w:r w:rsidR="005E3176">
        <w:rPr>
          <w:color w:val="262626" w:themeColor="text1" w:themeTint="D9"/>
        </w:rPr>
        <w:t xml:space="preserve">build on my software development skills in the context of </w:t>
      </w:r>
      <w:r w:rsidR="00FC3D8A">
        <w:rPr>
          <w:color w:val="262626" w:themeColor="text1" w:themeTint="D9"/>
        </w:rPr>
        <w:t xml:space="preserve">a </w:t>
      </w:r>
      <w:r w:rsidR="007104F1">
        <w:rPr>
          <w:color w:val="262626" w:themeColor="text1" w:themeTint="D9"/>
        </w:rPr>
        <w:t>high-performance distrib</w:t>
      </w:r>
      <w:r w:rsidR="003215BC">
        <w:rPr>
          <w:color w:val="262626" w:themeColor="text1" w:themeTint="D9"/>
        </w:rPr>
        <w:t>uted trading system</w:t>
      </w:r>
      <w:r w:rsidR="002F62CD">
        <w:rPr>
          <w:color w:val="262626" w:themeColor="text1" w:themeTint="D9"/>
        </w:rPr>
        <w:t xml:space="preserve">. </w:t>
      </w:r>
      <w:r w:rsidR="00C15035">
        <w:rPr>
          <w:color w:val="262626" w:themeColor="text1" w:themeTint="D9"/>
        </w:rPr>
        <w:t xml:space="preserve">Last </w:t>
      </w:r>
      <w:r w:rsidR="00FC3D8A">
        <w:rPr>
          <w:color w:val="262626" w:themeColor="text1" w:themeTint="D9"/>
        </w:rPr>
        <w:t>term</w:t>
      </w:r>
      <w:r w:rsidR="00663E0C">
        <w:rPr>
          <w:color w:val="262626" w:themeColor="text1" w:themeTint="D9"/>
        </w:rPr>
        <w:t>,</w:t>
      </w:r>
      <w:r w:rsidR="002F62CD">
        <w:rPr>
          <w:color w:val="262626" w:themeColor="text1" w:themeTint="D9"/>
        </w:rPr>
        <w:t xml:space="preserve"> I work</w:t>
      </w:r>
      <w:r w:rsidR="00C15035">
        <w:rPr>
          <w:color w:val="262626" w:themeColor="text1" w:themeTint="D9"/>
        </w:rPr>
        <w:t xml:space="preserve">ed </w:t>
      </w:r>
      <w:r w:rsidR="002F62CD">
        <w:rPr>
          <w:color w:val="262626" w:themeColor="text1" w:themeTint="D9"/>
        </w:rPr>
        <w:t xml:space="preserve">in an agile team on a software engineering project relating to </w:t>
      </w:r>
      <w:r w:rsidR="007D71B1">
        <w:rPr>
          <w:color w:val="262626" w:themeColor="text1" w:themeTint="D9"/>
        </w:rPr>
        <w:t xml:space="preserve">models used by </w:t>
      </w:r>
      <w:r w:rsidR="002F62CD">
        <w:rPr>
          <w:color w:val="262626" w:themeColor="text1" w:themeTint="D9"/>
        </w:rPr>
        <w:t>3D printers</w:t>
      </w:r>
      <w:r w:rsidR="00D62692">
        <w:rPr>
          <w:color w:val="262626" w:themeColor="text1" w:themeTint="D9"/>
        </w:rPr>
        <w:t xml:space="preserve"> in Java</w:t>
      </w:r>
      <w:r w:rsidR="002F62CD">
        <w:rPr>
          <w:color w:val="262626" w:themeColor="text1" w:themeTint="D9"/>
        </w:rPr>
        <w:t>. Throughout this project</w:t>
      </w:r>
      <w:r w:rsidR="00663E0C">
        <w:rPr>
          <w:color w:val="262626" w:themeColor="text1" w:themeTint="D9"/>
        </w:rPr>
        <w:t>,</w:t>
      </w:r>
      <w:r w:rsidR="002F62CD">
        <w:rPr>
          <w:color w:val="262626" w:themeColor="text1" w:themeTint="D9"/>
        </w:rPr>
        <w:t xml:space="preserve"> I </w:t>
      </w:r>
      <w:r w:rsidR="00663E0C">
        <w:rPr>
          <w:color w:val="262626" w:themeColor="text1" w:themeTint="D9"/>
        </w:rPr>
        <w:t>gained experience in</w:t>
      </w:r>
      <w:r w:rsidR="0068565D">
        <w:rPr>
          <w:color w:val="262626" w:themeColor="text1" w:themeTint="D9"/>
        </w:rPr>
        <w:t xml:space="preserve"> interfacing with an external client and communicating development requirements</w:t>
      </w:r>
      <w:r w:rsidR="00D62692">
        <w:rPr>
          <w:color w:val="262626" w:themeColor="text1" w:themeTint="D9"/>
        </w:rPr>
        <w:t xml:space="preserve"> with them</w:t>
      </w:r>
      <w:r w:rsidR="0068565D">
        <w:rPr>
          <w:color w:val="262626" w:themeColor="text1" w:themeTint="D9"/>
        </w:rPr>
        <w:t xml:space="preserve">. In addition to a variety of skills I </w:t>
      </w:r>
      <w:r w:rsidR="00B037FF">
        <w:rPr>
          <w:color w:val="262626" w:themeColor="text1" w:themeTint="D9"/>
        </w:rPr>
        <w:t>acquired</w:t>
      </w:r>
      <w:r w:rsidR="0068565D">
        <w:rPr>
          <w:color w:val="262626" w:themeColor="text1" w:themeTint="D9"/>
        </w:rPr>
        <w:t xml:space="preserve"> about working in an agile manner within a team, I also gained practical knowledge </w:t>
      </w:r>
      <w:r w:rsidR="009E4887">
        <w:rPr>
          <w:color w:val="262626" w:themeColor="text1" w:themeTint="D9"/>
        </w:rPr>
        <w:t>i</w:t>
      </w:r>
      <w:r w:rsidR="0068565D">
        <w:rPr>
          <w:color w:val="262626" w:themeColor="text1" w:themeTint="D9"/>
        </w:rPr>
        <w:t>n</w:t>
      </w:r>
      <w:r w:rsidR="009E4887">
        <w:rPr>
          <w:color w:val="262626" w:themeColor="text1" w:themeTint="D9"/>
        </w:rPr>
        <w:t xml:space="preserve"> multithreading algorithms and </w:t>
      </w:r>
      <w:r w:rsidR="0068565D">
        <w:rPr>
          <w:color w:val="262626" w:themeColor="text1" w:themeTint="D9"/>
        </w:rPr>
        <w:t>using git version contro</w:t>
      </w:r>
      <w:r w:rsidR="009E4887">
        <w:rPr>
          <w:color w:val="262626" w:themeColor="text1" w:themeTint="D9"/>
        </w:rPr>
        <w:t>l</w:t>
      </w:r>
      <w:r w:rsidR="00D62692">
        <w:rPr>
          <w:color w:val="262626" w:themeColor="text1" w:themeTint="D9"/>
        </w:rPr>
        <w:t>. I believe I could bring these skills to your intern role while continuing to learn about</w:t>
      </w:r>
      <w:r w:rsidR="00132873">
        <w:rPr>
          <w:color w:val="262626" w:themeColor="text1" w:themeTint="D9"/>
        </w:rPr>
        <w:t xml:space="preserve"> </w:t>
      </w:r>
      <w:r w:rsidR="00EB3FF6">
        <w:rPr>
          <w:color w:val="262626" w:themeColor="text1" w:themeTint="D9"/>
        </w:rPr>
        <w:t xml:space="preserve">producing </w:t>
      </w:r>
      <w:r w:rsidR="009A0439">
        <w:rPr>
          <w:color w:val="262626" w:themeColor="text1" w:themeTint="D9"/>
        </w:rPr>
        <w:t xml:space="preserve">high-performance </w:t>
      </w:r>
      <w:r w:rsidR="00881A81">
        <w:rPr>
          <w:color w:val="262626" w:themeColor="text1" w:themeTint="D9"/>
        </w:rPr>
        <w:t>software</w:t>
      </w:r>
      <w:r w:rsidR="00D62692">
        <w:rPr>
          <w:color w:val="262626" w:themeColor="text1" w:themeTint="D9"/>
        </w:rPr>
        <w:t>.</w:t>
      </w:r>
    </w:p>
    <w:p w14:paraId="173A7A29" w14:textId="57518E0D" w:rsidR="00613C6B" w:rsidRDefault="00613C6B" w:rsidP="00EF7C78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As a teaching assistant at the University of Bristol for </w:t>
      </w:r>
      <w:r w:rsidR="002C0C39">
        <w:rPr>
          <w:color w:val="262626" w:themeColor="text1" w:themeTint="D9"/>
        </w:rPr>
        <w:t xml:space="preserve">the </w:t>
      </w:r>
      <w:r>
        <w:rPr>
          <w:color w:val="262626" w:themeColor="text1" w:themeTint="D9"/>
        </w:rPr>
        <w:t>2</w:t>
      </w:r>
      <w:r w:rsidRPr="00613C6B">
        <w:rPr>
          <w:color w:val="262626" w:themeColor="text1" w:themeTint="D9"/>
          <w:vertAlign w:val="superscript"/>
        </w:rPr>
        <w:t>nd</w:t>
      </w:r>
      <w:r>
        <w:rPr>
          <w:color w:val="262626" w:themeColor="text1" w:themeTint="D9"/>
        </w:rPr>
        <w:t xml:space="preserve"> year Algorithms course</w:t>
      </w:r>
      <w:r w:rsidR="00FD620F">
        <w:rPr>
          <w:color w:val="262626" w:themeColor="text1" w:themeTint="D9"/>
        </w:rPr>
        <w:t>,</w:t>
      </w:r>
      <w:r>
        <w:rPr>
          <w:color w:val="262626" w:themeColor="text1" w:themeTint="D9"/>
        </w:rPr>
        <w:t xml:space="preserve"> I </w:t>
      </w:r>
      <w:r w:rsidR="00A461F8">
        <w:rPr>
          <w:color w:val="262626" w:themeColor="text1" w:themeTint="D9"/>
        </w:rPr>
        <w:t xml:space="preserve">have a strong understanding </w:t>
      </w:r>
      <w:r w:rsidR="002C0C39">
        <w:rPr>
          <w:color w:val="262626" w:themeColor="text1" w:themeTint="D9"/>
        </w:rPr>
        <w:t>of</w:t>
      </w:r>
      <w:r w:rsidR="00A461F8">
        <w:rPr>
          <w:color w:val="262626" w:themeColor="text1" w:themeTint="D9"/>
        </w:rPr>
        <w:t xml:space="preserve"> </w:t>
      </w:r>
      <w:r w:rsidR="002C0C39">
        <w:rPr>
          <w:color w:val="262626" w:themeColor="text1" w:themeTint="D9"/>
        </w:rPr>
        <w:t>data structures and algorithms, and the skills to explain them to other</w:t>
      </w:r>
      <w:r w:rsidR="005A1778">
        <w:rPr>
          <w:color w:val="262626" w:themeColor="text1" w:themeTint="D9"/>
        </w:rPr>
        <w:t>s</w:t>
      </w:r>
      <w:r w:rsidR="002C0C39">
        <w:rPr>
          <w:color w:val="262626" w:themeColor="text1" w:themeTint="D9"/>
        </w:rPr>
        <w:t xml:space="preserve">. </w:t>
      </w:r>
      <w:r w:rsidR="005A1778">
        <w:rPr>
          <w:color w:val="262626" w:themeColor="text1" w:themeTint="D9"/>
        </w:rPr>
        <w:t>Additionally,</w:t>
      </w:r>
      <w:r w:rsidR="002C0C39">
        <w:rPr>
          <w:color w:val="262626" w:themeColor="text1" w:themeTint="D9"/>
        </w:rPr>
        <w:t xml:space="preserve"> I am studying advanced algorithms this year and I would </w:t>
      </w:r>
      <w:r w:rsidR="005A1778">
        <w:rPr>
          <w:color w:val="262626" w:themeColor="text1" w:themeTint="D9"/>
        </w:rPr>
        <w:t>be highly interested in applying my</w:t>
      </w:r>
      <w:r w:rsidR="00881A81">
        <w:rPr>
          <w:color w:val="262626" w:themeColor="text1" w:themeTint="D9"/>
        </w:rPr>
        <w:t xml:space="preserve"> </w:t>
      </w:r>
      <w:r w:rsidR="00EE579B">
        <w:rPr>
          <w:color w:val="262626" w:themeColor="text1" w:themeTint="D9"/>
        </w:rPr>
        <w:t>growing knowledge in this area</w:t>
      </w:r>
      <w:r w:rsidR="005A1778">
        <w:rPr>
          <w:color w:val="262626" w:themeColor="text1" w:themeTint="D9"/>
        </w:rPr>
        <w:t xml:space="preserve"> </w:t>
      </w:r>
      <w:r w:rsidR="00EC27FF">
        <w:rPr>
          <w:color w:val="262626" w:themeColor="text1" w:themeTint="D9"/>
        </w:rPr>
        <w:t>to solve complex problems</w:t>
      </w:r>
      <w:r w:rsidR="00E067A4">
        <w:rPr>
          <w:color w:val="262626" w:themeColor="text1" w:themeTint="D9"/>
        </w:rPr>
        <w:t xml:space="preserve"> and build solutions from scratch.</w:t>
      </w:r>
    </w:p>
    <w:p w14:paraId="2F8BF14D" w14:textId="1843C032" w:rsidR="00D05136" w:rsidRDefault="00543303" w:rsidP="00EF7C78">
      <w:pPr>
        <w:rPr>
          <w:color w:val="262626" w:themeColor="text1" w:themeTint="D9"/>
        </w:rPr>
      </w:pPr>
      <w:r>
        <w:rPr>
          <w:color w:val="262626" w:themeColor="text1" w:themeTint="D9"/>
        </w:rPr>
        <w:t>Furthermore</w:t>
      </w:r>
      <w:r w:rsidR="00C832C1" w:rsidRPr="00BE0F48">
        <w:rPr>
          <w:color w:val="262626" w:themeColor="text1" w:themeTint="D9"/>
        </w:rPr>
        <w:t xml:space="preserve">, I have worked on projects using both </w:t>
      </w:r>
      <w:r w:rsidR="00C832C1">
        <w:rPr>
          <w:color w:val="262626" w:themeColor="text1" w:themeTint="D9"/>
        </w:rPr>
        <w:t>Python</w:t>
      </w:r>
      <w:r w:rsidR="00C832C1" w:rsidRPr="00BE0F48">
        <w:rPr>
          <w:color w:val="262626" w:themeColor="text1" w:themeTint="D9"/>
        </w:rPr>
        <w:t xml:space="preserve"> and </w:t>
      </w:r>
      <w:r w:rsidR="00D05136">
        <w:rPr>
          <w:color w:val="262626" w:themeColor="text1" w:themeTint="D9"/>
        </w:rPr>
        <w:t>C,</w:t>
      </w:r>
      <w:r w:rsidR="00C832C1">
        <w:rPr>
          <w:color w:val="262626" w:themeColor="text1" w:themeTint="D9"/>
        </w:rPr>
        <w:t xml:space="preserve"> often in Linux under WSL</w:t>
      </w:r>
      <w:r w:rsidR="00C832C1" w:rsidRPr="00BE0F48">
        <w:rPr>
          <w:color w:val="262626" w:themeColor="text1" w:themeTint="D9"/>
        </w:rPr>
        <w:t xml:space="preserve">. </w:t>
      </w:r>
      <w:r w:rsidR="00646792" w:rsidRPr="00BE0F48">
        <w:rPr>
          <w:color w:val="262626" w:themeColor="text1" w:themeTint="D9"/>
        </w:rPr>
        <w:t xml:space="preserve">Implementing linked lists and a basic sketching tool in C, as well as several object-oriented applications including a board game and multithreaded 3D model analyzer in Java, </w:t>
      </w:r>
      <w:r w:rsidR="00646792" w:rsidRPr="003D5B20">
        <w:rPr>
          <w:color w:val="262626" w:themeColor="text1" w:themeTint="D9"/>
        </w:rPr>
        <w:t xml:space="preserve">so the syntax and object-orientated paradigm </w:t>
      </w:r>
      <w:r w:rsidR="00646792">
        <w:rPr>
          <w:color w:val="262626" w:themeColor="text1" w:themeTint="D9"/>
        </w:rPr>
        <w:t xml:space="preserve">of C++ </w:t>
      </w:r>
      <w:r w:rsidR="00646792" w:rsidRPr="003D5B20">
        <w:rPr>
          <w:color w:val="262626" w:themeColor="text1" w:themeTint="D9"/>
        </w:rPr>
        <w:t>will be very familiar to me</w:t>
      </w:r>
      <w:r w:rsidR="00646792" w:rsidRPr="00BE0F48">
        <w:rPr>
          <w:color w:val="262626" w:themeColor="text1" w:themeTint="D9"/>
        </w:rPr>
        <w:t xml:space="preserve">. </w:t>
      </w:r>
      <w:r w:rsidR="00646792">
        <w:rPr>
          <w:color w:val="262626" w:themeColor="text1" w:themeTint="D9"/>
        </w:rPr>
        <w:t>I have taught myself the electric guitar in my</w:t>
      </w:r>
      <w:r w:rsidR="00646792" w:rsidRPr="00BE0F48">
        <w:rPr>
          <w:color w:val="262626" w:themeColor="text1" w:themeTint="D9"/>
        </w:rPr>
        <w:t xml:space="preserve"> spare time,</w:t>
      </w:r>
      <w:r w:rsidR="00646792">
        <w:rPr>
          <w:color w:val="262626" w:themeColor="text1" w:themeTint="D9"/>
        </w:rPr>
        <w:t xml:space="preserve"> so </w:t>
      </w:r>
      <w:r w:rsidR="00646792" w:rsidRPr="00BE0F48">
        <w:rPr>
          <w:color w:val="262626" w:themeColor="text1" w:themeTint="D9"/>
        </w:rPr>
        <w:t xml:space="preserve">I am no stranger to learning new skills </w:t>
      </w:r>
      <w:r w:rsidR="00120A89">
        <w:rPr>
          <w:color w:val="262626" w:themeColor="text1" w:themeTint="D9"/>
        </w:rPr>
        <w:t>independ</w:t>
      </w:r>
      <w:r w:rsidR="009E104A">
        <w:rPr>
          <w:color w:val="262626" w:themeColor="text1" w:themeTint="D9"/>
        </w:rPr>
        <w:t>ently</w:t>
      </w:r>
      <w:r w:rsidR="00646792" w:rsidRPr="00BE0F48">
        <w:rPr>
          <w:color w:val="262626" w:themeColor="text1" w:themeTint="D9"/>
        </w:rPr>
        <w:t xml:space="preserve"> and would pick up C++ quickly.</w:t>
      </w:r>
    </w:p>
    <w:p w14:paraId="1AA32F9A" w14:textId="67A9ED8D" w:rsidR="00D92710" w:rsidRPr="00BE0F48" w:rsidRDefault="00EA1B4D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>I</w:t>
      </w:r>
      <w:r w:rsidR="009E104A">
        <w:rPr>
          <w:color w:val="262626" w:themeColor="text1" w:themeTint="D9"/>
        </w:rPr>
        <w:t xml:space="preserve"> also</w:t>
      </w:r>
      <w:r w:rsidRPr="00BE0F48">
        <w:rPr>
          <w:color w:val="262626" w:themeColor="text1" w:themeTint="D9"/>
        </w:rPr>
        <w:t xml:space="preserve"> believe the interpersonal skills I have gained in my time on the U</w:t>
      </w:r>
      <w:r w:rsidR="0016489E" w:rsidRPr="00BE0F48">
        <w:rPr>
          <w:color w:val="262626" w:themeColor="text1" w:themeTint="D9"/>
        </w:rPr>
        <w:t xml:space="preserve">niversity of Bristol </w:t>
      </w:r>
      <w:r w:rsidRPr="00BE0F48">
        <w:rPr>
          <w:color w:val="262626" w:themeColor="text1" w:themeTint="D9"/>
        </w:rPr>
        <w:t xml:space="preserve">Cycling Club committee, </w:t>
      </w:r>
      <w:r w:rsidR="002626B8">
        <w:rPr>
          <w:color w:val="262626" w:themeColor="text1" w:themeTint="D9"/>
        </w:rPr>
        <w:t xml:space="preserve">in addition to </w:t>
      </w:r>
      <w:r w:rsidR="00456E10">
        <w:rPr>
          <w:color w:val="262626" w:themeColor="text1" w:themeTint="D9"/>
        </w:rPr>
        <w:t>my experience in</w:t>
      </w:r>
      <w:r w:rsidR="00D97CD9">
        <w:rPr>
          <w:color w:val="262626" w:themeColor="text1" w:themeTint="D9"/>
        </w:rPr>
        <w:t xml:space="preserve"> time</w:t>
      </w:r>
      <w:r w:rsidR="005830C8">
        <w:rPr>
          <w:color w:val="262626" w:themeColor="text1" w:themeTint="D9"/>
        </w:rPr>
        <w:t>-</w:t>
      </w:r>
      <w:r w:rsidR="00D97CD9">
        <w:rPr>
          <w:color w:val="262626" w:themeColor="text1" w:themeTint="D9"/>
        </w:rPr>
        <w:t xml:space="preserve">pressured work </w:t>
      </w:r>
      <w:r w:rsidR="00CE3CC2">
        <w:rPr>
          <w:color w:val="262626" w:themeColor="text1" w:themeTint="D9"/>
        </w:rPr>
        <w:t>as a Deliveroo</w:t>
      </w:r>
      <w:r w:rsidR="00456E10">
        <w:rPr>
          <w:color w:val="262626" w:themeColor="text1" w:themeTint="D9"/>
        </w:rPr>
        <w:t xml:space="preserve"> rider</w:t>
      </w:r>
      <w:r w:rsidRPr="00BE0F48">
        <w:rPr>
          <w:color w:val="262626" w:themeColor="text1" w:themeTint="D9"/>
        </w:rPr>
        <w:t xml:space="preserve">, </w:t>
      </w:r>
      <w:r w:rsidR="00602DF6" w:rsidRPr="00BE0F48">
        <w:rPr>
          <w:color w:val="262626" w:themeColor="text1" w:themeTint="D9"/>
        </w:rPr>
        <w:t xml:space="preserve">will </w:t>
      </w:r>
      <w:r w:rsidR="003D5B20">
        <w:rPr>
          <w:color w:val="262626" w:themeColor="text1" w:themeTint="D9"/>
        </w:rPr>
        <w:t>enable me to fit well in</w:t>
      </w:r>
      <w:r w:rsidR="00602DF6" w:rsidRPr="00BE0F48">
        <w:rPr>
          <w:color w:val="262626" w:themeColor="text1" w:themeTint="D9"/>
        </w:rPr>
        <w:t xml:space="preserve"> the </w:t>
      </w:r>
      <w:r w:rsidR="006D0A5F">
        <w:rPr>
          <w:color w:val="262626" w:themeColor="text1" w:themeTint="D9"/>
        </w:rPr>
        <w:t>fast-paced</w:t>
      </w:r>
      <w:r w:rsidR="000E29AD">
        <w:rPr>
          <w:color w:val="262626" w:themeColor="text1" w:themeTint="D9"/>
        </w:rPr>
        <w:t xml:space="preserve"> team </w:t>
      </w:r>
      <w:r w:rsidR="00602DF6" w:rsidRPr="00BE0F48">
        <w:rPr>
          <w:color w:val="262626" w:themeColor="text1" w:themeTint="D9"/>
        </w:rPr>
        <w:t xml:space="preserve">environment that </w:t>
      </w:r>
      <w:r w:rsidR="000E29AD">
        <w:rPr>
          <w:color w:val="262626" w:themeColor="text1" w:themeTint="D9"/>
        </w:rPr>
        <w:t>your</w:t>
      </w:r>
      <w:r w:rsidR="00602DF6" w:rsidRPr="00BE0F48">
        <w:rPr>
          <w:color w:val="262626" w:themeColor="text1" w:themeTint="D9"/>
        </w:rPr>
        <w:t xml:space="preserve"> intern</w:t>
      </w:r>
      <w:r w:rsidR="00796933">
        <w:rPr>
          <w:color w:val="262626" w:themeColor="text1" w:themeTint="D9"/>
        </w:rPr>
        <w:t>ship</w:t>
      </w:r>
      <w:r w:rsidR="00602DF6" w:rsidRPr="00BE0F48">
        <w:rPr>
          <w:color w:val="262626" w:themeColor="text1" w:themeTint="D9"/>
        </w:rPr>
        <w:t xml:space="preserve"> provides.</w:t>
      </w:r>
    </w:p>
    <w:p w14:paraId="7F2577AF" w14:textId="1D18283B" w:rsidR="008F2B08" w:rsidRPr="00BE0F48" w:rsidRDefault="008F2B08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 xml:space="preserve">I </w:t>
      </w:r>
      <w:r w:rsidR="00E701BD">
        <w:rPr>
          <w:color w:val="262626" w:themeColor="text1" w:themeTint="D9"/>
        </w:rPr>
        <w:t>trust</w:t>
      </w:r>
      <w:r w:rsidRPr="00BE0F48">
        <w:rPr>
          <w:color w:val="262626" w:themeColor="text1" w:themeTint="D9"/>
        </w:rPr>
        <w:t xml:space="preserve"> the skills and experience evidenced</w:t>
      </w:r>
      <w:r w:rsidR="00663E0C">
        <w:rPr>
          <w:color w:val="262626" w:themeColor="text1" w:themeTint="D9"/>
        </w:rPr>
        <w:t xml:space="preserve"> here</w:t>
      </w:r>
      <w:r w:rsidR="00FC3D8A">
        <w:rPr>
          <w:color w:val="262626" w:themeColor="text1" w:themeTint="D9"/>
        </w:rPr>
        <w:t>,</w:t>
      </w:r>
      <w:r w:rsidR="00663E0C">
        <w:rPr>
          <w:color w:val="262626" w:themeColor="text1" w:themeTint="D9"/>
        </w:rPr>
        <w:t xml:space="preserve"> and</w:t>
      </w:r>
      <w:r w:rsidR="00663E0C" w:rsidRPr="00BE0F48">
        <w:rPr>
          <w:color w:val="262626" w:themeColor="text1" w:themeTint="D9"/>
        </w:rPr>
        <w:t xml:space="preserve"> in my CV,</w:t>
      </w:r>
      <w:r w:rsidRPr="00BE0F48">
        <w:rPr>
          <w:color w:val="262626" w:themeColor="text1" w:themeTint="D9"/>
        </w:rPr>
        <w:t xml:space="preserve"> make me </w:t>
      </w:r>
      <w:r w:rsidR="00663E0C" w:rsidRPr="00BE0F48">
        <w:rPr>
          <w:color w:val="262626" w:themeColor="text1" w:themeTint="D9"/>
        </w:rPr>
        <w:t>a perfect candidate for</w:t>
      </w:r>
      <w:r w:rsidRPr="00BE0F48">
        <w:rPr>
          <w:color w:val="262626" w:themeColor="text1" w:themeTint="D9"/>
        </w:rPr>
        <w:t xml:space="preserve"> this </w:t>
      </w:r>
      <w:r w:rsidR="00687B86">
        <w:rPr>
          <w:color w:val="262626" w:themeColor="text1" w:themeTint="D9"/>
        </w:rPr>
        <w:t>internship at Jump Trading</w:t>
      </w:r>
      <w:r w:rsidRPr="00BE0F48">
        <w:rPr>
          <w:color w:val="262626" w:themeColor="text1" w:themeTint="D9"/>
        </w:rPr>
        <w:t xml:space="preserve"> and I am excited at the opportunities it would provide</w:t>
      </w:r>
      <w:r w:rsidR="0016489E" w:rsidRPr="00BE0F48">
        <w:rPr>
          <w:color w:val="262626" w:themeColor="text1" w:themeTint="D9"/>
        </w:rPr>
        <w:t>.</w:t>
      </w:r>
      <w:r w:rsidRPr="00BE0F48">
        <w:rPr>
          <w:color w:val="262626" w:themeColor="text1" w:themeTint="D9"/>
        </w:rPr>
        <w:t xml:space="preserve"> </w:t>
      </w:r>
      <w:r w:rsidR="0016489E" w:rsidRPr="00BE0F48">
        <w:rPr>
          <w:color w:val="262626" w:themeColor="text1" w:themeTint="D9"/>
        </w:rPr>
        <w:t xml:space="preserve">Thank you for your consideration and I am available for </w:t>
      </w:r>
      <w:r w:rsidR="00663E0C">
        <w:rPr>
          <w:color w:val="262626" w:themeColor="text1" w:themeTint="D9"/>
        </w:rPr>
        <w:t xml:space="preserve">an </w:t>
      </w:r>
      <w:r w:rsidR="0016489E" w:rsidRPr="00BE0F48">
        <w:rPr>
          <w:color w:val="262626" w:themeColor="text1" w:themeTint="D9"/>
        </w:rPr>
        <w:t>interview at any time.</w:t>
      </w:r>
    </w:p>
    <w:p w14:paraId="4C0F4873" w14:textId="6F2E824E" w:rsidR="00FC3D8A" w:rsidRDefault="00FC3AC8" w:rsidP="00FC3D8A">
      <w:pPr>
        <w:pStyle w:val="Closing"/>
        <w:spacing w:before="100" w:beforeAutospacing="1"/>
      </w:pPr>
      <w:r>
        <w:t xml:space="preserve">Yours </w:t>
      </w:r>
      <w:r w:rsidR="00663E0C">
        <w:t>faithfully</w:t>
      </w:r>
      <w:r>
        <w:t>,</w:t>
      </w:r>
    </w:p>
    <w:p w14:paraId="434CD6EB" w14:textId="77777777" w:rsidR="00FC3D8A" w:rsidRDefault="00FC3D8A" w:rsidP="00663E0C">
      <w:pPr>
        <w:pStyle w:val="Closing"/>
        <w:spacing w:before="0"/>
      </w:pPr>
    </w:p>
    <w:p w14:paraId="59ED1615" w14:textId="77777777" w:rsidR="00FC3D8A" w:rsidRDefault="00FC3D8A" w:rsidP="00663E0C">
      <w:pPr>
        <w:pStyle w:val="Closing"/>
        <w:spacing w:before="0"/>
      </w:pPr>
    </w:p>
    <w:p w14:paraId="5D3B4121" w14:textId="77777777" w:rsidR="00FC3D8A" w:rsidRDefault="00FC3D8A" w:rsidP="00663E0C">
      <w:pPr>
        <w:pStyle w:val="Closing"/>
        <w:spacing w:before="0"/>
      </w:pPr>
    </w:p>
    <w:p w14:paraId="3AD5D498" w14:textId="7774F72C" w:rsidR="00F766BB" w:rsidRPr="00F766BB" w:rsidRDefault="00F766BB" w:rsidP="00663E0C">
      <w:pPr>
        <w:pStyle w:val="Closing"/>
        <w:spacing w:before="0"/>
      </w:pPr>
      <w:r>
        <w:t>Jonathan Marriott</w:t>
      </w:r>
    </w:p>
    <w:sectPr w:rsidR="00F766BB" w:rsidRPr="00F766BB" w:rsidSect="003D5B20">
      <w:footerReference w:type="default" r:id="rId7"/>
      <w:pgSz w:w="12240" w:h="15840"/>
      <w:pgMar w:top="1296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10936" w14:textId="77777777" w:rsidR="00A67CA4" w:rsidRDefault="00A67CA4" w:rsidP="008C4A27">
      <w:pPr>
        <w:spacing w:after="0"/>
      </w:pPr>
      <w:r>
        <w:separator/>
      </w:r>
    </w:p>
  </w:endnote>
  <w:endnote w:type="continuationSeparator" w:id="0">
    <w:p w14:paraId="3D841620" w14:textId="77777777" w:rsidR="00A67CA4" w:rsidRDefault="00A67CA4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49CE3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D4D84" w14:textId="77777777" w:rsidR="00A67CA4" w:rsidRDefault="00A67CA4" w:rsidP="008C4A27">
      <w:pPr>
        <w:spacing w:after="0"/>
      </w:pPr>
      <w:r>
        <w:separator/>
      </w:r>
    </w:p>
  </w:footnote>
  <w:footnote w:type="continuationSeparator" w:id="0">
    <w:p w14:paraId="15530302" w14:textId="77777777" w:rsidR="00A67CA4" w:rsidRDefault="00A67CA4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MTIxN7Q0MrYws7BQ0lEKTi0uzszPAykwqgUAy21XeCwAAAA="/>
  </w:docVars>
  <w:rsids>
    <w:rsidRoot w:val="00F766BB"/>
    <w:rsid w:val="00077B54"/>
    <w:rsid w:val="000E29AD"/>
    <w:rsid w:val="000E48CD"/>
    <w:rsid w:val="00120A89"/>
    <w:rsid w:val="00132873"/>
    <w:rsid w:val="0016489E"/>
    <w:rsid w:val="00204DF2"/>
    <w:rsid w:val="002626B8"/>
    <w:rsid w:val="00267883"/>
    <w:rsid w:val="00293B83"/>
    <w:rsid w:val="002C0C39"/>
    <w:rsid w:val="002F4C78"/>
    <w:rsid w:val="002F62CD"/>
    <w:rsid w:val="003215BC"/>
    <w:rsid w:val="0033079B"/>
    <w:rsid w:val="00357D0E"/>
    <w:rsid w:val="003952A5"/>
    <w:rsid w:val="003C1B1D"/>
    <w:rsid w:val="003D5B20"/>
    <w:rsid w:val="00444C66"/>
    <w:rsid w:val="00456E10"/>
    <w:rsid w:val="004A2F0B"/>
    <w:rsid w:val="004C6507"/>
    <w:rsid w:val="004D3F79"/>
    <w:rsid w:val="00543303"/>
    <w:rsid w:val="0058010B"/>
    <w:rsid w:val="005830C8"/>
    <w:rsid w:val="00586C86"/>
    <w:rsid w:val="005A1778"/>
    <w:rsid w:val="005B384B"/>
    <w:rsid w:val="005C51C1"/>
    <w:rsid w:val="005E3176"/>
    <w:rsid w:val="00602DF6"/>
    <w:rsid w:val="00613C6B"/>
    <w:rsid w:val="00646792"/>
    <w:rsid w:val="00663E0C"/>
    <w:rsid w:val="0068565D"/>
    <w:rsid w:val="00687B86"/>
    <w:rsid w:val="006A3CE7"/>
    <w:rsid w:val="006D0A5F"/>
    <w:rsid w:val="007104F1"/>
    <w:rsid w:val="007501F6"/>
    <w:rsid w:val="00796933"/>
    <w:rsid w:val="007D71B1"/>
    <w:rsid w:val="008137BF"/>
    <w:rsid w:val="008417D1"/>
    <w:rsid w:val="00864AEE"/>
    <w:rsid w:val="00881A81"/>
    <w:rsid w:val="008C4A27"/>
    <w:rsid w:val="008F2B08"/>
    <w:rsid w:val="00926E76"/>
    <w:rsid w:val="009351FE"/>
    <w:rsid w:val="009532D8"/>
    <w:rsid w:val="009914DA"/>
    <w:rsid w:val="009A0439"/>
    <w:rsid w:val="009E104A"/>
    <w:rsid w:val="009E4887"/>
    <w:rsid w:val="00A461F8"/>
    <w:rsid w:val="00A67CA4"/>
    <w:rsid w:val="00A71493"/>
    <w:rsid w:val="00B037FF"/>
    <w:rsid w:val="00B137AD"/>
    <w:rsid w:val="00B4528D"/>
    <w:rsid w:val="00BD5E1A"/>
    <w:rsid w:val="00BE0F48"/>
    <w:rsid w:val="00C15035"/>
    <w:rsid w:val="00C832C1"/>
    <w:rsid w:val="00CE3CC2"/>
    <w:rsid w:val="00D05136"/>
    <w:rsid w:val="00D32F7F"/>
    <w:rsid w:val="00D62692"/>
    <w:rsid w:val="00D92710"/>
    <w:rsid w:val="00D97CD9"/>
    <w:rsid w:val="00DC66BA"/>
    <w:rsid w:val="00DD251A"/>
    <w:rsid w:val="00E067A4"/>
    <w:rsid w:val="00E5262B"/>
    <w:rsid w:val="00E52937"/>
    <w:rsid w:val="00E701BD"/>
    <w:rsid w:val="00EA1B4D"/>
    <w:rsid w:val="00EB3FF6"/>
    <w:rsid w:val="00EC27FF"/>
    <w:rsid w:val="00EE579B"/>
    <w:rsid w:val="00EF7C78"/>
    <w:rsid w:val="00F229C9"/>
    <w:rsid w:val="00F34A95"/>
    <w:rsid w:val="00F766BB"/>
    <w:rsid w:val="00FC3AC8"/>
    <w:rsid w:val="00FC3D8A"/>
    <w:rsid w:val="00FD620F"/>
    <w:rsid w:val="00FE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0BCA"/>
  <w15:chartTrackingRefBased/>
  <w15:docId w15:val="{0EAAC1A3-C1BC-40ED-888B-2C4E268E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BE0F4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F4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53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62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Marriott</dc:creator>
  <cp:keywords/>
  <dc:description/>
  <cp:lastModifiedBy>Jonathan Marriot</cp:lastModifiedBy>
  <cp:revision>46</cp:revision>
  <cp:lastPrinted>2021-11-03T18:30:00Z</cp:lastPrinted>
  <dcterms:created xsi:type="dcterms:W3CDTF">2021-11-03T17:16:00Z</dcterms:created>
  <dcterms:modified xsi:type="dcterms:W3CDTF">2021-11-03T18:35:00Z</dcterms:modified>
</cp:coreProperties>
</file>