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AA80" w14:textId="1C7BBCEE" w:rsidR="00B4528D" w:rsidRPr="00B4528D" w:rsidRDefault="00F766BB" w:rsidP="00B4528D">
      <w:pPr>
        <w:pStyle w:val="Title"/>
      </w:pPr>
      <w:r>
        <w:t>JONATHAN MARRIOTT</w:t>
      </w:r>
    </w:p>
    <w:p w14:paraId="41F8DDC6" w14:textId="638F5AA4" w:rsidR="00BE0F48" w:rsidRDefault="00E5262B" w:rsidP="00BE0F4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4 Tottenham Place, </w:t>
      </w:r>
      <w:r w:rsidR="00F766BB" w:rsidRPr="00BE0F48">
        <w:rPr>
          <w:color w:val="262626" w:themeColor="text1" w:themeTint="D9"/>
        </w:rPr>
        <w:t>Bristol,</w:t>
      </w:r>
      <w:r w:rsidRPr="00BE0F48">
        <w:rPr>
          <w:color w:val="262626" w:themeColor="text1" w:themeTint="D9"/>
        </w:rPr>
        <w:t xml:space="preserve"> BS8 1AJ</w:t>
      </w:r>
      <w:r w:rsidR="008417D1" w:rsidRPr="00BE0F48">
        <w:rPr>
          <w:color w:val="262626" w:themeColor="text1" w:themeTint="D9"/>
        </w:rPr>
        <w:t> | </w:t>
      </w:r>
      <w:r w:rsidR="00F766BB" w:rsidRPr="00BE0F48">
        <w:rPr>
          <w:color w:val="262626" w:themeColor="text1" w:themeTint="D9"/>
        </w:rPr>
        <w:t>07392 829169</w:t>
      </w:r>
      <w:r w:rsidR="008417D1" w:rsidRPr="00BE0F48">
        <w:rPr>
          <w:color w:val="262626" w:themeColor="text1" w:themeTint="D9"/>
        </w:rPr>
        <w:t> | </w:t>
      </w:r>
      <w:r w:rsidR="00BE0F48" w:rsidRPr="003D5B20">
        <w:rPr>
          <w:color w:val="262626" w:themeColor="text1" w:themeTint="D9"/>
        </w:rPr>
        <w:t>wq19209@bristol.ac.uk</w:t>
      </w:r>
    </w:p>
    <w:p w14:paraId="6AF92968" w14:textId="3987D381" w:rsidR="00BE0F48" w:rsidRDefault="00F766BB" w:rsidP="00BE0F48">
      <w:r>
        <w:t>14</w:t>
      </w:r>
      <w:r w:rsidRPr="00F766BB">
        <w:rPr>
          <w:vertAlign w:val="superscript"/>
        </w:rPr>
        <w:t>th</w:t>
      </w:r>
      <w:r>
        <w:t xml:space="preserve"> March 2021</w:t>
      </w:r>
    </w:p>
    <w:p w14:paraId="18BB7092" w14:textId="69A3B98A" w:rsidR="00BE0F48" w:rsidRDefault="00BE0F48" w:rsidP="00BE0F48">
      <w:pPr>
        <w:spacing w:after="0"/>
      </w:pPr>
      <w:r>
        <w:t>Attn:</w:t>
      </w:r>
      <w:r w:rsidR="00BD5E1A">
        <w:t xml:space="preserve"> </w:t>
      </w:r>
      <w:proofErr w:type="spellStart"/>
      <w:r w:rsidR="00BD5E1A">
        <w:t>Mr</w:t>
      </w:r>
      <w:proofErr w:type="spellEnd"/>
      <w:r>
        <w:t xml:space="preserve"> Guy Franklin</w:t>
      </w:r>
    </w:p>
    <w:p w14:paraId="4D32B1C0" w14:textId="149AB2F0" w:rsidR="00BE0F48" w:rsidRDefault="00BE0F48" w:rsidP="00BE0F48">
      <w:pPr>
        <w:spacing w:after="0"/>
      </w:pPr>
      <w:r>
        <w:t>Hiring Manager</w:t>
      </w:r>
    </w:p>
    <w:p w14:paraId="0DCF5C9C" w14:textId="5A3D3D36" w:rsidR="00BE0F48" w:rsidRDefault="00BE0F48" w:rsidP="00BE0F48">
      <w:pPr>
        <w:spacing w:after="0"/>
      </w:pPr>
      <w:proofErr w:type="spellStart"/>
      <w:r>
        <w:t>Graphcore</w:t>
      </w:r>
      <w:proofErr w:type="spellEnd"/>
    </w:p>
    <w:p w14:paraId="72A28E42" w14:textId="77777777" w:rsidR="00BE0F48" w:rsidRDefault="00BE0F48" w:rsidP="00BE0F48">
      <w:pPr>
        <w:spacing w:after="0"/>
      </w:pPr>
      <w:r>
        <w:t>11-19 Wine Street</w:t>
      </w:r>
    </w:p>
    <w:p w14:paraId="613869EB" w14:textId="77777777" w:rsidR="00BE0F48" w:rsidRDefault="00BE0F48" w:rsidP="00BE0F48">
      <w:pPr>
        <w:spacing w:after="0"/>
      </w:pPr>
      <w:r>
        <w:t>Bristol</w:t>
      </w:r>
    </w:p>
    <w:p w14:paraId="5C543425" w14:textId="50772293" w:rsidR="00BE0F48" w:rsidRPr="00BE0F48" w:rsidRDefault="00BE0F48" w:rsidP="00BE0F48">
      <w:pPr>
        <w:spacing w:after="0"/>
      </w:pPr>
      <w:r>
        <w:t>BS1 2PH</w:t>
      </w:r>
    </w:p>
    <w:p w14:paraId="319E8B64" w14:textId="09BA25E6" w:rsidR="008C4A27" w:rsidRDefault="008417D1" w:rsidP="003D5B20">
      <w:pPr>
        <w:pStyle w:val="Date"/>
        <w:spacing w:before="240" w:after="240"/>
      </w:pPr>
      <w:r>
        <w:t>Dear</w:t>
      </w:r>
      <w:r w:rsidR="00E5262B">
        <w:t xml:space="preserve"> </w:t>
      </w:r>
      <w:proofErr w:type="spellStart"/>
      <w:r w:rsidR="00BD5E1A">
        <w:t>Mr</w:t>
      </w:r>
      <w:proofErr w:type="spellEnd"/>
      <w:r w:rsidR="00BD5E1A">
        <w:t xml:space="preserve"> </w:t>
      </w:r>
      <w:r w:rsidR="00E5262B">
        <w:t>Franklin,</w:t>
      </w:r>
    </w:p>
    <w:p w14:paraId="7F1817DD" w14:textId="140447BC" w:rsidR="00E5262B" w:rsidRPr="00BE0F48" w:rsidRDefault="00E5262B" w:rsidP="00BE0F48">
      <w:pPr>
        <w:spacing w:after="240"/>
        <w:rPr>
          <w:color w:val="262626" w:themeColor="text1" w:themeTint="D9"/>
        </w:rPr>
      </w:pPr>
      <w:r w:rsidRPr="00BE0F48">
        <w:rPr>
          <w:color w:val="262626" w:themeColor="text1" w:themeTint="D9"/>
        </w:rPr>
        <w:t>RE: Application for Internship in Software Frameworks Team</w:t>
      </w:r>
      <w:r w:rsidR="00BE0F48">
        <w:rPr>
          <w:color w:val="262626" w:themeColor="text1" w:themeTint="D9"/>
        </w:rPr>
        <w:t xml:space="preserve"> at </w:t>
      </w:r>
      <w:proofErr w:type="spellStart"/>
      <w:r w:rsidR="00BE0F48">
        <w:rPr>
          <w:color w:val="262626" w:themeColor="text1" w:themeTint="D9"/>
        </w:rPr>
        <w:t>Graphcore</w:t>
      </w:r>
      <w:proofErr w:type="spellEnd"/>
    </w:p>
    <w:p w14:paraId="223E2E4C" w14:textId="308FD5D0" w:rsidR="00357D0E" w:rsidRPr="00BE0F48" w:rsidRDefault="00EF7C78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 xml:space="preserve">I am writing to apply for the </w:t>
      </w:r>
      <w:r w:rsidR="00357D0E" w:rsidRPr="00BE0F48">
        <w:rPr>
          <w:color w:val="262626" w:themeColor="text1" w:themeTint="D9"/>
        </w:rPr>
        <w:t>i</w:t>
      </w:r>
      <w:r w:rsidRPr="00BE0F48">
        <w:rPr>
          <w:color w:val="262626" w:themeColor="text1" w:themeTint="D9"/>
        </w:rPr>
        <w:t xml:space="preserve">ntern position in the Software Frameworks Team advertised on your website. I am currently studying Mathematics and Computer Science (MEng) </w:t>
      </w:r>
      <w:r w:rsidR="00357D0E" w:rsidRPr="00BE0F48">
        <w:rPr>
          <w:color w:val="262626" w:themeColor="text1" w:themeTint="D9"/>
        </w:rPr>
        <w:t>at the University of Bristol.</w:t>
      </w:r>
    </w:p>
    <w:p w14:paraId="236A1203" w14:textId="354CFE57" w:rsidR="00357D0E" w:rsidRPr="00BE0F48" w:rsidRDefault="00357D0E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I am particularly interested in this position as I would to love to combine my</w:t>
      </w:r>
      <w:r w:rsidR="00F229C9" w:rsidRPr="00BE0F48">
        <w:rPr>
          <w:color w:val="262626" w:themeColor="text1" w:themeTint="D9"/>
        </w:rPr>
        <w:t xml:space="preserve"> mathematical</w:t>
      </w:r>
      <w:r w:rsidRPr="00BE0F48">
        <w:rPr>
          <w:color w:val="262626" w:themeColor="text1" w:themeTint="D9"/>
        </w:rPr>
        <w:t xml:space="preserve"> knowledge </w:t>
      </w:r>
      <w:r w:rsidR="00F229C9" w:rsidRPr="00BE0F48">
        <w:rPr>
          <w:color w:val="262626" w:themeColor="text1" w:themeTint="D9"/>
        </w:rPr>
        <w:t>in</w:t>
      </w:r>
      <w:r w:rsidRPr="00BE0F48">
        <w:rPr>
          <w:color w:val="262626" w:themeColor="text1" w:themeTint="D9"/>
        </w:rPr>
        <w:t xml:space="preserve"> areas </w:t>
      </w:r>
      <w:r w:rsidR="00F229C9" w:rsidRPr="00BE0F48">
        <w:rPr>
          <w:color w:val="262626" w:themeColor="text1" w:themeTint="D9"/>
        </w:rPr>
        <w:t>like</w:t>
      </w:r>
      <w:r w:rsidRPr="00BE0F48">
        <w:rPr>
          <w:color w:val="262626" w:themeColor="text1" w:themeTint="D9"/>
        </w:rPr>
        <w:t xml:space="preserve"> linear algebra and statistics </w:t>
      </w:r>
      <w:r w:rsidR="00F229C9" w:rsidRPr="00BE0F48">
        <w:rPr>
          <w:color w:val="262626" w:themeColor="text1" w:themeTint="D9"/>
        </w:rPr>
        <w:t>to an applied setting of machine learning and AI. During my studies I have really enjoyed learning about data analysis</w:t>
      </w:r>
      <w:r w:rsidR="00D92710" w:rsidRPr="00BE0F48">
        <w:rPr>
          <w:color w:val="262626" w:themeColor="text1" w:themeTint="D9"/>
        </w:rPr>
        <w:t xml:space="preserve"> in Python</w:t>
      </w:r>
      <w:r w:rsidR="00F229C9" w:rsidRPr="00BE0F48">
        <w:rPr>
          <w:color w:val="262626" w:themeColor="text1" w:themeTint="D9"/>
        </w:rPr>
        <w:t xml:space="preserve"> using </w:t>
      </w:r>
      <w:r w:rsidR="00D92710" w:rsidRPr="00BE0F48">
        <w:rPr>
          <w:color w:val="262626" w:themeColor="text1" w:themeTint="D9"/>
        </w:rPr>
        <w:t xml:space="preserve">the </w:t>
      </w:r>
      <w:proofErr w:type="spellStart"/>
      <w:r w:rsidR="00F229C9" w:rsidRPr="00BE0F48">
        <w:rPr>
          <w:color w:val="262626" w:themeColor="text1" w:themeTint="D9"/>
        </w:rPr>
        <w:t>Pytorch</w:t>
      </w:r>
      <w:proofErr w:type="spellEnd"/>
      <w:r w:rsidR="00F229C9" w:rsidRPr="00BE0F48">
        <w:rPr>
          <w:color w:val="262626" w:themeColor="text1" w:themeTint="D9"/>
        </w:rPr>
        <w:t xml:space="preserve"> and Scikit-learn frameworks, I am keen to utilize the skills I have acquired from </w:t>
      </w:r>
      <w:r w:rsidR="00D92710" w:rsidRPr="00BE0F48">
        <w:rPr>
          <w:color w:val="262626" w:themeColor="text1" w:themeTint="D9"/>
        </w:rPr>
        <w:t>my</w:t>
      </w:r>
      <w:r w:rsidR="00602DF6" w:rsidRPr="00BE0F48">
        <w:rPr>
          <w:color w:val="262626" w:themeColor="text1" w:themeTint="D9"/>
        </w:rPr>
        <w:t xml:space="preserve"> university</w:t>
      </w:r>
      <w:r w:rsidR="00D92710" w:rsidRPr="00BE0F48">
        <w:rPr>
          <w:color w:val="262626" w:themeColor="text1" w:themeTint="D9"/>
        </w:rPr>
        <w:t xml:space="preserve"> projects to real world problems and further my technical ability.</w:t>
      </w:r>
    </w:p>
    <w:p w14:paraId="1AA32F9A" w14:textId="685BDAD0" w:rsidR="00D92710" w:rsidRPr="00BE0F48" w:rsidRDefault="007501F6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Furthermore,</w:t>
      </w:r>
      <w:r w:rsidR="00D92710" w:rsidRPr="00BE0F48">
        <w:rPr>
          <w:color w:val="262626" w:themeColor="text1" w:themeTint="D9"/>
        </w:rPr>
        <w:t xml:space="preserve"> as a part of the mentoring scheme at University of Bristol I have </w:t>
      </w:r>
      <w:r w:rsidRPr="00BE0F48">
        <w:rPr>
          <w:color w:val="262626" w:themeColor="text1" w:themeTint="D9"/>
        </w:rPr>
        <w:t xml:space="preserve">met with </w:t>
      </w:r>
      <w:bookmarkStart w:id="0" w:name="_Hlk66652756"/>
      <w:r w:rsidRPr="00BE0F48">
        <w:rPr>
          <w:color w:val="262626" w:themeColor="text1" w:themeTint="D9"/>
        </w:rPr>
        <w:t xml:space="preserve">Luke </w:t>
      </w:r>
      <w:proofErr w:type="spellStart"/>
      <w:r w:rsidRPr="00BE0F48">
        <w:rPr>
          <w:color w:val="262626" w:themeColor="text1" w:themeTint="D9"/>
        </w:rPr>
        <w:t>Hudlass</w:t>
      </w:r>
      <w:proofErr w:type="spellEnd"/>
      <w:r w:rsidRPr="00BE0F48">
        <w:rPr>
          <w:color w:val="262626" w:themeColor="text1" w:themeTint="D9"/>
        </w:rPr>
        <w:t>-Galley</w:t>
      </w:r>
      <w:bookmarkEnd w:id="0"/>
      <w:r w:rsidRPr="00BE0F48">
        <w:rPr>
          <w:color w:val="262626" w:themeColor="text1" w:themeTint="D9"/>
        </w:rPr>
        <w:t xml:space="preserve"> </w:t>
      </w:r>
      <w:r w:rsidR="00D32F7F" w:rsidRPr="00BE0F48">
        <w:rPr>
          <w:color w:val="262626" w:themeColor="text1" w:themeTint="D9"/>
        </w:rPr>
        <w:t>a few</w:t>
      </w:r>
      <w:r w:rsidRPr="00BE0F48">
        <w:rPr>
          <w:color w:val="262626" w:themeColor="text1" w:themeTint="D9"/>
        </w:rPr>
        <w:t xml:space="preserve"> times to learn about the cutting edge work </w:t>
      </w:r>
      <w:r w:rsidR="00EA1B4D" w:rsidRPr="00BE0F48">
        <w:rPr>
          <w:color w:val="262626" w:themeColor="text1" w:themeTint="D9"/>
        </w:rPr>
        <w:t xml:space="preserve">your company does, in addition to the </w:t>
      </w:r>
      <w:r w:rsidR="00D92710" w:rsidRPr="00BE0F48">
        <w:rPr>
          <w:color w:val="262626" w:themeColor="text1" w:themeTint="D9"/>
        </w:rPr>
        <w:t xml:space="preserve">inclusive and </w:t>
      </w:r>
      <w:r w:rsidR="00EA1B4D" w:rsidRPr="00BE0F48">
        <w:rPr>
          <w:color w:val="262626" w:themeColor="text1" w:themeTint="D9"/>
        </w:rPr>
        <w:t>team-based</w:t>
      </w:r>
      <w:r w:rsidR="00D92710" w:rsidRPr="00BE0F48">
        <w:rPr>
          <w:color w:val="262626" w:themeColor="text1" w:themeTint="D9"/>
        </w:rPr>
        <w:t xml:space="preserve"> work environment </w:t>
      </w:r>
      <w:r w:rsidR="00EA1B4D" w:rsidRPr="00BE0F48">
        <w:rPr>
          <w:color w:val="262626" w:themeColor="text1" w:themeTint="D9"/>
        </w:rPr>
        <w:t>at</w:t>
      </w:r>
      <w:r w:rsidR="00D92710" w:rsidRPr="00BE0F48">
        <w:rPr>
          <w:color w:val="262626" w:themeColor="text1" w:themeTint="D9"/>
        </w:rPr>
        <w:t xml:space="preserve"> </w:t>
      </w:r>
      <w:proofErr w:type="spellStart"/>
      <w:r w:rsidR="00D92710" w:rsidRPr="00BE0F48">
        <w:rPr>
          <w:color w:val="262626" w:themeColor="text1" w:themeTint="D9"/>
        </w:rPr>
        <w:t>Graphcore</w:t>
      </w:r>
      <w:proofErr w:type="spellEnd"/>
      <w:r w:rsidR="00EA1B4D" w:rsidRPr="00BE0F48">
        <w:rPr>
          <w:color w:val="262626" w:themeColor="text1" w:themeTint="D9"/>
        </w:rPr>
        <w:t>. I believe the interpersonal skills I have gained in my time as social secretary on the U</w:t>
      </w:r>
      <w:r w:rsidR="0016489E" w:rsidRPr="00BE0F48">
        <w:rPr>
          <w:color w:val="262626" w:themeColor="text1" w:themeTint="D9"/>
        </w:rPr>
        <w:t xml:space="preserve">niversity of Bristol </w:t>
      </w:r>
      <w:r w:rsidR="00EA1B4D" w:rsidRPr="00BE0F48">
        <w:rPr>
          <w:color w:val="262626" w:themeColor="text1" w:themeTint="D9"/>
        </w:rPr>
        <w:t xml:space="preserve">Cycling Club committee, including discussions within the committee and welcoming new members, </w:t>
      </w:r>
      <w:r w:rsidR="00602DF6" w:rsidRPr="00BE0F48">
        <w:rPr>
          <w:color w:val="262626" w:themeColor="text1" w:themeTint="D9"/>
        </w:rPr>
        <w:t xml:space="preserve">will </w:t>
      </w:r>
      <w:r w:rsidR="003D5B20">
        <w:rPr>
          <w:color w:val="262626" w:themeColor="text1" w:themeTint="D9"/>
        </w:rPr>
        <w:t>enable me to fit well in</w:t>
      </w:r>
      <w:r w:rsidR="00602DF6" w:rsidRPr="00BE0F48">
        <w:rPr>
          <w:color w:val="262626" w:themeColor="text1" w:themeTint="D9"/>
        </w:rPr>
        <w:t xml:space="preserve"> the team-working environment that this intern position provides.</w:t>
      </w:r>
    </w:p>
    <w:p w14:paraId="10662419" w14:textId="2C7FCD09" w:rsidR="00444C66" w:rsidRPr="00BE0F48" w:rsidRDefault="00444C66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Additionally, I have worked on projects using both C and Jav</w:t>
      </w:r>
      <w:r w:rsidR="00D32F7F" w:rsidRPr="00BE0F48">
        <w:rPr>
          <w:color w:val="262626" w:themeColor="text1" w:themeTint="D9"/>
        </w:rPr>
        <w:t>a.</w:t>
      </w:r>
      <w:r w:rsidRPr="00BE0F48">
        <w:rPr>
          <w:color w:val="262626" w:themeColor="text1" w:themeTint="D9"/>
        </w:rPr>
        <w:t xml:space="preserve"> </w:t>
      </w:r>
    </w:p>
    <w:p w14:paraId="7F2577AF" w14:textId="277AFC4A" w:rsidR="008F2B08" w:rsidRPr="00BE0F48" w:rsidRDefault="008F2B08" w:rsidP="00EF7C78">
      <w:pPr>
        <w:rPr>
          <w:color w:val="262626" w:themeColor="text1" w:themeTint="D9"/>
        </w:rPr>
      </w:pPr>
      <w:r w:rsidRPr="00BE0F48">
        <w:rPr>
          <w:color w:val="262626" w:themeColor="text1" w:themeTint="D9"/>
        </w:rPr>
        <w:t>I believe the skills and experience evidenced in my CV make me an ideal candidate for this role and I am excited at the opportunities it would provide</w:t>
      </w:r>
      <w:r w:rsidR="0016489E" w:rsidRPr="00BE0F48">
        <w:rPr>
          <w:color w:val="262626" w:themeColor="text1" w:themeTint="D9"/>
        </w:rPr>
        <w:t>.</w:t>
      </w:r>
      <w:r w:rsidRPr="00BE0F48">
        <w:rPr>
          <w:color w:val="262626" w:themeColor="text1" w:themeTint="D9"/>
        </w:rPr>
        <w:t xml:space="preserve"> </w:t>
      </w:r>
      <w:r w:rsidR="0016489E" w:rsidRPr="00BE0F48">
        <w:rPr>
          <w:color w:val="262626" w:themeColor="text1" w:themeTint="D9"/>
        </w:rPr>
        <w:t>Thank you for your consideration and I am available for interview at any time.</w:t>
      </w:r>
    </w:p>
    <w:p w14:paraId="38103EBE" w14:textId="533B4839" w:rsidR="00B4528D" w:rsidRDefault="00FC3AC8" w:rsidP="003D5B20">
      <w:pPr>
        <w:pStyle w:val="Closing"/>
        <w:spacing w:before="100" w:beforeAutospacing="1"/>
      </w:pPr>
      <w:r>
        <w:t xml:space="preserve">Yours </w:t>
      </w:r>
      <w:r w:rsidR="008417D1">
        <w:t>Sincerely</w:t>
      </w:r>
      <w:r>
        <w:t>,</w:t>
      </w:r>
    </w:p>
    <w:p w14:paraId="3AD5D498" w14:textId="35FD2C86" w:rsidR="00F766BB" w:rsidRPr="00F766BB" w:rsidRDefault="00F766BB" w:rsidP="003D5B20">
      <w:pPr>
        <w:pStyle w:val="Signature"/>
        <w:spacing w:before="840"/>
      </w:pPr>
      <w:r>
        <w:t>Jonathan Marriott</w:t>
      </w:r>
    </w:p>
    <w:sectPr w:rsidR="00F766BB" w:rsidRPr="00F766BB" w:rsidSect="003D5B20">
      <w:footerReference w:type="default" r:id="rId7"/>
      <w:pgSz w:w="12240" w:h="15840"/>
      <w:pgMar w:top="1296" w:right="1440" w:bottom="99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1272" w14:textId="77777777" w:rsidR="007D53F4" w:rsidRDefault="007D53F4" w:rsidP="008C4A27">
      <w:pPr>
        <w:spacing w:after="0"/>
      </w:pPr>
      <w:r>
        <w:separator/>
      </w:r>
    </w:p>
  </w:endnote>
  <w:endnote w:type="continuationSeparator" w:id="0">
    <w:p w14:paraId="338761FA" w14:textId="77777777" w:rsidR="007D53F4" w:rsidRDefault="007D53F4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49CE3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1151" w14:textId="77777777" w:rsidR="007D53F4" w:rsidRDefault="007D53F4" w:rsidP="008C4A27">
      <w:pPr>
        <w:spacing w:after="0"/>
      </w:pPr>
      <w:r>
        <w:separator/>
      </w:r>
    </w:p>
  </w:footnote>
  <w:footnote w:type="continuationSeparator" w:id="0">
    <w:p w14:paraId="554ACB49" w14:textId="77777777" w:rsidR="007D53F4" w:rsidRDefault="007D53F4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6BB"/>
    <w:rsid w:val="00077B54"/>
    <w:rsid w:val="0016489E"/>
    <w:rsid w:val="00293B83"/>
    <w:rsid w:val="00357D0E"/>
    <w:rsid w:val="003D5B20"/>
    <w:rsid w:val="00444C66"/>
    <w:rsid w:val="00497F2F"/>
    <w:rsid w:val="004C6507"/>
    <w:rsid w:val="00586C86"/>
    <w:rsid w:val="00602DF6"/>
    <w:rsid w:val="006A3CE7"/>
    <w:rsid w:val="007501F6"/>
    <w:rsid w:val="007D53F4"/>
    <w:rsid w:val="008417D1"/>
    <w:rsid w:val="008C4A27"/>
    <w:rsid w:val="008F2B08"/>
    <w:rsid w:val="00926E76"/>
    <w:rsid w:val="009351FE"/>
    <w:rsid w:val="00A71493"/>
    <w:rsid w:val="00B137AD"/>
    <w:rsid w:val="00B4528D"/>
    <w:rsid w:val="00BD5E1A"/>
    <w:rsid w:val="00BE0F48"/>
    <w:rsid w:val="00D32F7F"/>
    <w:rsid w:val="00D92710"/>
    <w:rsid w:val="00E5262B"/>
    <w:rsid w:val="00EA1B4D"/>
    <w:rsid w:val="00EF7C78"/>
    <w:rsid w:val="00F229C9"/>
    <w:rsid w:val="00F34A95"/>
    <w:rsid w:val="00F766BB"/>
    <w:rsid w:val="00FC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10BCA"/>
  <w15:chartTrackingRefBased/>
  <w15:docId w15:val="{0EAAC1A3-C1BC-40ED-888B-2C4E268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character" w:styleId="Hyperlink">
    <w:name w:val="Hyperlink"/>
    <w:basedOn w:val="DefaultParagraphFont"/>
    <w:uiPriority w:val="99"/>
    <w:unhideWhenUsed/>
    <w:rsid w:val="00BE0F48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CV%20Cover%20letter.dotx" TargetMode="External"/></Relationship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466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Marriott</dc:creator>
  <cp:keywords/>
  <dc:description/>
  <cp:lastModifiedBy>Jonathan Marriot</cp:lastModifiedBy>
  <cp:revision>7</cp:revision>
  <cp:lastPrinted>2021-03-14T20:57:00Z</cp:lastPrinted>
  <dcterms:created xsi:type="dcterms:W3CDTF">2021-03-14T14:00:00Z</dcterms:created>
  <dcterms:modified xsi:type="dcterms:W3CDTF">2021-11-03T17:54:00Z</dcterms:modified>
</cp:coreProperties>
</file>