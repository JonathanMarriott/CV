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AA80" w14:textId="1C7BBCEE" w:rsidR="00B4528D" w:rsidRPr="00B4528D" w:rsidRDefault="00F766BB" w:rsidP="00B4528D">
      <w:pPr>
        <w:pStyle w:val="Title"/>
      </w:pPr>
      <w:r>
        <w:t>JONATHAN MARRIOTT</w:t>
      </w:r>
    </w:p>
    <w:p w14:paraId="41F8DDC6" w14:textId="0472211C" w:rsidR="00BE0F48" w:rsidRDefault="004A2F0B" w:rsidP="00BE0F48">
      <w:pPr>
        <w:rPr>
          <w:color w:val="262626" w:themeColor="text1" w:themeTint="D9"/>
        </w:rPr>
      </w:pPr>
      <w:r>
        <w:rPr>
          <w:color w:val="262626" w:themeColor="text1" w:themeTint="D9"/>
        </w:rPr>
        <w:t>4 Tottenham Place, Bristol,</w:t>
      </w:r>
      <w:r w:rsidR="00E5262B" w:rsidRPr="00BE0F48">
        <w:rPr>
          <w:color w:val="262626" w:themeColor="text1" w:themeTint="D9"/>
        </w:rPr>
        <w:t xml:space="preserve"> BS8 1AJ</w:t>
      </w:r>
      <w:r w:rsidR="008417D1" w:rsidRPr="00BE0F48">
        <w:rPr>
          <w:color w:val="262626" w:themeColor="text1" w:themeTint="D9"/>
        </w:rPr>
        <w:t> | </w:t>
      </w:r>
      <w:r w:rsidR="00F766BB" w:rsidRPr="00BE0F48">
        <w:rPr>
          <w:color w:val="262626" w:themeColor="text1" w:themeTint="D9"/>
        </w:rPr>
        <w:t>07392 829169</w:t>
      </w:r>
      <w:r w:rsidR="008417D1" w:rsidRPr="00BE0F48">
        <w:rPr>
          <w:color w:val="262626" w:themeColor="text1" w:themeTint="D9"/>
        </w:rPr>
        <w:t> | </w:t>
      </w:r>
      <w:r w:rsidR="00BE0F48" w:rsidRPr="003D5B20">
        <w:rPr>
          <w:color w:val="262626" w:themeColor="text1" w:themeTint="D9"/>
        </w:rPr>
        <w:t>wq19209@bristol.ac.uk</w:t>
      </w:r>
    </w:p>
    <w:p w14:paraId="6AF92968" w14:textId="03FFC0F8" w:rsidR="00BE0F48" w:rsidRDefault="002F4C78" w:rsidP="00BE0F48">
      <w:r>
        <w:t>17</w:t>
      </w:r>
      <w:r w:rsidR="00F766BB" w:rsidRPr="00F766BB">
        <w:rPr>
          <w:vertAlign w:val="superscript"/>
        </w:rPr>
        <w:t>th</w:t>
      </w:r>
      <w:r w:rsidR="00F766BB">
        <w:t xml:space="preserve"> Ma</w:t>
      </w:r>
      <w:r>
        <w:t>y</w:t>
      </w:r>
      <w:r w:rsidR="00F766BB">
        <w:t xml:space="preserve"> 2021</w:t>
      </w:r>
    </w:p>
    <w:p w14:paraId="1659CA33" w14:textId="781D828E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Hiring Manager</w:t>
      </w:r>
    </w:p>
    <w:p w14:paraId="1C0D897D" w14:textId="059A952E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>
        <w:rPr>
          <w:b w:val="0"/>
          <w:bCs w:val="0"/>
          <w:color w:val="404040" w:themeColor="text1" w:themeTint="BF"/>
        </w:rPr>
        <w:t>Oracle Corporation</w:t>
      </w:r>
    </w:p>
    <w:p w14:paraId="6158274E" w14:textId="17BBFA93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 w:rsidRPr="002F4C78">
        <w:rPr>
          <w:b w:val="0"/>
          <w:bCs w:val="0"/>
          <w:color w:val="404040" w:themeColor="text1" w:themeTint="BF"/>
        </w:rPr>
        <w:t>Tower Wharf</w:t>
      </w:r>
    </w:p>
    <w:p w14:paraId="33787126" w14:textId="72E9A08E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 w:rsidRPr="002F4C78">
        <w:rPr>
          <w:b w:val="0"/>
          <w:bCs w:val="0"/>
          <w:color w:val="404040" w:themeColor="text1" w:themeTint="BF"/>
        </w:rPr>
        <w:t>Cheese L</w:t>
      </w:r>
      <w:r>
        <w:rPr>
          <w:b w:val="0"/>
          <w:bCs w:val="0"/>
          <w:color w:val="404040" w:themeColor="text1" w:themeTint="BF"/>
        </w:rPr>
        <w:t>ane</w:t>
      </w:r>
    </w:p>
    <w:p w14:paraId="09B47C12" w14:textId="77777777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 w:rsidRPr="002F4C78">
        <w:rPr>
          <w:b w:val="0"/>
          <w:bCs w:val="0"/>
          <w:color w:val="404040" w:themeColor="text1" w:themeTint="BF"/>
        </w:rPr>
        <w:t xml:space="preserve">Bristol </w:t>
      </w:r>
    </w:p>
    <w:p w14:paraId="74861864" w14:textId="560E9D46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  <w:r w:rsidRPr="002F4C78">
        <w:rPr>
          <w:b w:val="0"/>
          <w:bCs w:val="0"/>
          <w:color w:val="404040" w:themeColor="text1" w:themeTint="BF"/>
        </w:rPr>
        <w:t>BS2 0JJ</w:t>
      </w:r>
    </w:p>
    <w:p w14:paraId="7E3393EA" w14:textId="77777777" w:rsidR="002F4C78" w:rsidRDefault="002F4C78" w:rsidP="003D5B20">
      <w:pPr>
        <w:pStyle w:val="Date"/>
        <w:spacing w:before="240" w:after="240"/>
        <w:rPr>
          <w:b w:val="0"/>
          <w:bCs w:val="0"/>
          <w:color w:val="404040" w:themeColor="text1" w:themeTint="BF"/>
        </w:rPr>
      </w:pPr>
    </w:p>
    <w:p w14:paraId="319E8B64" w14:textId="5F9A4E71" w:rsidR="008C4A27" w:rsidRDefault="008417D1" w:rsidP="003D5B20">
      <w:pPr>
        <w:pStyle w:val="Date"/>
        <w:spacing w:before="240" w:after="240"/>
      </w:pPr>
      <w:r>
        <w:t>Dear</w:t>
      </w:r>
      <w:r w:rsidR="00E5262B">
        <w:t xml:space="preserve"> </w:t>
      </w:r>
      <w:r w:rsidR="002F4C78">
        <w:t>Hiring Manager</w:t>
      </w:r>
      <w:r w:rsidR="00E5262B">
        <w:t>,</w:t>
      </w:r>
    </w:p>
    <w:p w14:paraId="7F1817DD" w14:textId="2F73EB34" w:rsidR="00E5262B" w:rsidRPr="00BE0F48" w:rsidRDefault="00E5262B" w:rsidP="00BE0F48">
      <w:pPr>
        <w:spacing w:after="240"/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RE: Application </w:t>
      </w:r>
      <w:r w:rsidR="002F4C78">
        <w:rPr>
          <w:color w:val="262626" w:themeColor="text1" w:themeTint="D9"/>
        </w:rPr>
        <w:t xml:space="preserve">for </w:t>
      </w:r>
      <w:r w:rsidR="002F4C78" w:rsidRPr="002F4C78">
        <w:rPr>
          <w:color w:val="262626" w:themeColor="text1" w:themeTint="D9"/>
        </w:rPr>
        <w:t xml:space="preserve">Summer Intern - Cloud Software Developer </w:t>
      </w:r>
      <w:r w:rsidR="002F4C78">
        <w:rPr>
          <w:color w:val="262626" w:themeColor="text1" w:themeTint="D9"/>
        </w:rPr>
        <w:t>at Oracle</w:t>
      </w:r>
    </w:p>
    <w:p w14:paraId="223E2E4C" w14:textId="5988974D" w:rsidR="00357D0E" w:rsidRPr="00BE0F48" w:rsidRDefault="00EF7C7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am writing to apply for the </w:t>
      </w:r>
      <w:r w:rsidR="00357D0E" w:rsidRPr="00BE0F48">
        <w:rPr>
          <w:color w:val="262626" w:themeColor="text1" w:themeTint="D9"/>
        </w:rPr>
        <w:t>i</w:t>
      </w:r>
      <w:r w:rsidRPr="00BE0F48">
        <w:rPr>
          <w:color w:val="262626" w:themeColor="text1" w:themeTint="D9"/>
        </w:rPr>
        <w:t xml:space="preserve">ntern position in </w:t>
      </w:r>
      <w:r w:rsidR="00663E0C">
        <w:rPr>
          <w:color w:val="262626" w:themeColor="text1" w:themeTint="D9"/>
        </w:rPr>
        <w:t>cloud</w:t>
      </w:r>
      <w:r w:rsidR="0058010B">
        <w:rPr>
          <w:color w:val="262626" w:themeColor="text1" w:themeTint="D9"/>
        </w:rPr>
        <w:t xml:space="preserve"> software development</w:t>
      </w:r>
      <w:r w:rsidRPr="00BE0F48">
        <w:rPr>
          <w:color w:val="262626" w:themeColor="text1" w:themeTint="D9"/>
        </w:rPr>
        <w:t xml:space="preserve"> advertised on your website. I am currently studying Mathematics and Computer Science (MEng) </w:t>
      </w:r>
      <w:r w:rsidR="00357D0E" w:rsidRPr="00BE0F48">
        <w:rPr>
          <w:color w:val="262626" w:themeColor="text1" w:themeTint="D9"/>
        </w:rPr>
        <w:t>at the University of Bristol.</w:t>
      </w:r>
    </w:p>
    <w:p w14:paraId="236A1203" w14:textId="77C2E311" w:rsidR="00357D0E" w:rsidRDefault="00357D0E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am particularly interested in this position as I would love to </w:t>
      </w:r>
      <w:r w:rsidR="005E3176">
        <w:rPr>
          <w:color w:val="262626" w:themeColor="text1" w:themeTint="D9"/>
        </w:rPr>
        <w:t xml:space="preserve">build on my software development skills in the context of </w:t>
      </w:r>
      <w:r w:rsidR="002F62CD">
        <w:rPr>
          <w:color w:val="262626" w:themeColor="text1" w:themeTint="D9"/>
        </w:rPr>
        <w:t>cloud infrastructure and distributed systems. Over the past year</w:t>
      </w:r>
      <w:r w:rsidR="00663E0C">
        <w:rPr>
          <w:color w:val="262626" w:themeColor="text1" w:themeTint="D9"/>
        </w:rPr>
        <w:t>,</w:t>
      </w:r>
      <w:r w:rsidR="002F62CD">
        <w:rPr>
          <w:color w:val="262626" w:themeColor="text1" w:themeTint="D9"/>
        </w:rPr>
        <w:t xml:space="preserve"> I have been working in an agile team on a software engineering project relating to 3D printers</w:t>
      </w:r>
      <w:r w:rsidR="00D62692">
        <w:rPr>
          <w:color w:val="262626" w:themeColor="text1" w:themeTint="D9"/>
        </w:rPr>
        <w:t xml:space="preserve"> in Java</w:t>
      </w:r>
      <w:r w:rsidR="002F62CD">
        <w:rPr>
          <w:color w:val="262626" w:themeColor="text1" w:themeTint="D9"/>
        </w:rPr>
        <w:t>. Throughout this project</w:t>
      </w:r>
      <w:r w:rsidR="00663E0C">
        <w:rPr>
          <w:color w:val="262626" w:themeColor="text1" w:themeTint="D9"/>
        </w:rPr>
        <w:t>,</w:t>
      </w:r>
      <w:r w:rsidR="002F62CD">
        <w:rPr>
          <w:color w:val="262626" w:themeColor="text1" w:themeTint="D9"/>
        </w:rPr>
        <w:t xml:space="preserve"> I have </w:t>
      </w:r>
      <w:r w:rsidR="00663E0C">
        <w:rPr>
          <w:color w:val="262626" w:themeColor="text1" w:themeTint="D9"/>
        </w:rPr>
        <w:t>gained experience in</w:t>
      </w:r>
      <w:r w:rsidR="0068565D">
        <w:rPr>
          <w:color w:val="262626" w:themeColor="text1" w:themeTint="D9"/>
        </w:rPr>
        <w:t xml:space="preserve"> interfacing with an external client and communicating development requirements</w:t>
      </w:r>
      <w:r w:rsidR="00D62692">
        <w:rPr>
          <w:color w:val="262626" w:themeColor="text1" w:themeTint="D9"/>
        </w:rPr>
        <w:t xml:space="preserve"> with them</w:t>
      </w:r>
      <w:r w:rsidR="0068565D">
        <w:rPr>
          <w:color w:val="262626" w:themeColor="text1" w:themeTint="D9"/>
        </w:rPr>
        <w:t xml:space="preserve">. In addition to a variety of skills I learned about working in an agile manner within a team, I also gained practical knowledge on using git version control and </w:t>
      </w:r>
      <w:r w:rsidR="00D62692">
        <w:rPr>
          <w:color w:val="262626" w:themeColor="text1" w:themeTint="D9"/>
        </w:rPr>
        <w:t>implementing a</w:t>
      </w:r>
      <w:r w:rsidR="0068565D">
        <w:rPr>
          <w:color w:val="262626" w:themeColor="text1" w:themeTint="D9"/>
        </w:rPr>
        <w:t xml:space="preserve"> CI/CD workflow</w:t>
      </w:r>
      <w:r w:rsidR="00D62692">
        <w:rPr>
          <w:color w:val="262626" w:themeColor="text1" w:themeTint="D9"/>
        </w:rPr>
        <w:t xml:space="preserve">. I believe I could bring these skills to your cloud software intern role while continuing to learn about the life cycle operations that take place on cloud projects. </w:t>
      </w:r>
    </w:p>
    <w:p w14:paraId="74BF4B77" w14:textId="25C01601" w:rsidR="00C832C1" w:rsidRPr="00BE0F48" w:rsidRDefault="00C832C1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Additionally, I have worked on projects using both </w:t>
      </w:r>
      <w:r>
        <w:rPr>
          <w:color w:val="262626" w:themeColor="text1" w:themeTint="D9"/>
        </w:rPr>
        <w:t>Python</w:t>
      </w:r>
      <w:r w:rsidRPr="00BE0F48">
        <w:rPr>
          <w:color w:val="262626" w:themeColor="text1" w:themeTint="D9"/>
        </w:rPr>
        <w:t xml:space="preserve"> and Java</w:t>
      </w:r>
      <w:r>
        <w:rPr>
          <w:color w:val="262626" w:themeColor="text1" w:themeTint="D9"/>
        </w:rPr>
        <w:t>, often in Linux under WSL</w:t>
      </w:r>
      <w:r w:rsidRPr="00BE0F48">
        <w:rPr>
          <w:color w:val="262626" w:themeColor="text1" w:themeTint="D9"/>
        </w:rPr>
        <w:t xml:space="preserve">. Implementing </w:t>
      </w:r>
      <w:r>
        <w:rPr>
          <w:color w:val="262626" w:themeColor="text1" w:themeTint="D9"/>
        </w:rPr>
        <w:t>some data analysis tools in Python for signal analysis</w:t>
      </w:r>
      <w:r w:rsidR="00663E0C">
        <w:rPr>
          <w:color w:val="262626" w:themeColor="text1" w:themeTint="D9"/>
        </w:rPr>
        <w:t xml:space="preserve"> and comparison</w:t>
      </w:r>
      <w:r w:rsidRPr="00BE0F48">
        <w:rPr>
          <w:color w:val="262626" w:themeColor="text1" w:themeTint="D9"/>
        </w:rPr>
        <w:t>, as well as several object-oriented applications including a board game and multithreaded 3D model analyzer in Java</w:t>
      </w:r>
      <w:r>
        <w:rPr>
          <w:color w:val="262626" w:themeColor="text1" w:themeTint="D9"/>
        </w:rPr>
        <w:t xml:space="preserve">. Within these I have used a variety of open-source technologies, to aid my development. I think the </w:t>
      </w:r>
      <w:r w:rsidR="00663E0C">
        <w:rPr>
          <w:color w:val="262626" w:themeColor="text1" w:themeTint="D9"/>
        </w:rPr>
        <w:t xml:space="preserve">robust </w:t>
      </w:r>
      <w:r>
        <w:rPr>
          <w:color w:val="262626" w:themeColor="text1" w:themeTint="D9"/>
        </w:rPr>
        <w:t>knowledge I have gained with these projects, especially when dealing with unexpected problems during development, place m</w:t>
      </w:r>
      <w:r w:rsidR="00663E0C">
        <w:rPr>
          <w:color w:val="262626" w:themeColor="text1" w:themeTint="D9"/>
        </w:rPr>
        <w:t>e</w:t>
      </w:r>
      <w:r>
        <w:rPr>
          <w:color w:val="262626" w:themeColor="text1" w:themeTint="D9"/>
        </w:rPr>
        <w:t xml:space="preserve"> as an ideal</w:t>
      </w:r>
      <w:r w:rsidR="00663E0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candidate for your </w:t>
      </w:r>
      <w:r w:rsidR="00663E0C">
        <w:rPr>
          <w:color w:val="262626" w:themeColor="text1" w:themeTint="D9"/>
        </w:rPr>
        <w:t>cloud software intern role. I am especially excited by the opportunity your role provides for learning about the development and deployment of large-scale distributed software in a practical setting.</w:t>
      </w:r>
    </w:p>
    <w:p w14:paraId="1AA32F9A" w14:textId="2D582ED7" w:rsidR="00D92710" w:rsidRPr="00BE0F48" w:rsidRDefault="000E29AD" w:rsidP="00EF7C78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Furthermore, </w:t>
      </w:r>
      <w:r w:rsidR="00EA1B4D" w:rsidRPr="00BE0F48">
        <w:rPr>
          <w:color w:val="262626" w:themeColor="text1" w:themeTint="D9"/>
        </w:rPr>
        <w:t>I believe the interpersonal skills I have gained in my time on the U</w:t>
      </w:r>
      <w:r w:rsidR="0016489E" w:rsidRPr="00BE0F48">
        <w:rPr>
          <w:color w:val="262626" w:themeColor="text1" w:themeTint="D9"/>
        </w:rPr>
        <w:t xml:space="preserve">niversity of Bristol </w:t>
      </w:r>
      <w:r w:rsidR="00EA1B4D" w:rsidRPr="00BE0F48">
        <w:rPr>
          <w:color w:val="262626" w:themeColor="text1" w:themeTint="D9"/>
        </w:rPr>
        <w:t xml:space="preserve">Cycling Club committee, including discussions within the committee and welcoming new members, </w:t>
      </w:r>
      <w:r w:rsidR="00602DF6" w:rsidRPr="00BE0F48">
        <w:rPr>
          <w:color w:val="262626" w:themeColor="text1" w:themeTint="D9"/>
        </w:rPr>
        <w:t xml:space="preserve">will </w:t>
      </w:r>
      <w:r w:rsidR="003D5B20">
        <w:rPr>
          <w:color w:val="262626" w:themeColor="text1" w:themeTint="D9"/>
        </w:rPr>
        <w:t>enable me to fit well in</w:t>
      </w:r>
      <w:r w:rsidR="00602DF6" w:rsidRPr="00BE0F48">
        <w:rPr>
          <w:color w:val="262626" w:themeColor="text1" w:themeTint="D9"/>
        </w:rPr>
        <w:t xml:space="preserve"> the </w:t>
      </w:r>
      <w:r>
        <w:rPr>
          <w:color w:val="262626" w:themeColor="text1" w:themeTint="D9"/>
        </w:rPr>
        <w:t xml:space="preserve">small, focused team </w:t>
      </w:r>
      <w:r w:rsidR="00602DF6" w:rsidRPr="00BE0F48">
        <w:rPr>
          <w:color w:val="262626" w:themeColor="text1" w:themeTint="D9"/>
        </w:rPr>
        <w:t xml:space="preserve">environment that </w:t>
      </w:r>
      <w:r>
        <w:rPr>
          <w:color w:val="262626" w:themeColor="text1" w:themeTint="D9"/>
        </w:rPr>
        <w:t>your</w:t>
      </w:r>
      <w:r w:rsidR="00602DF6" w:rsidRPr="00BE0F48">
        <w:rPr>
          <w:color w:val="262626" w:themeColor="text1" w:themeTint="D9"/>
        </w:rPr>
        <w:t xml:space="preserve"> intern position provides.</w:t>
      </w:r>
    </w:p>
    <w:p w14:paraId="7F2577AF" w14:textId="685E20C0" w:rsidR="008F2B08" w:rsidRPr="00BE0F48" w:rsidRDefault="008F2B0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I believe the skills and experience evidenced</w:t>
      </w:r>
      <w:r w:rsidR="00663E0C">
        <w:rPr>
          <w:color w:val="262626" w:themeColor="text1" w:themeTint="D9"/>
        </w:rPr>
        <w:t xml:space="preserve"> here and</w:t>
      </w:r>
      <w:r w:rsidR="00663E0C" w:rsidRPr="00BE0F48">
        <w:rPr>
          <w:color w:val="262626" w:themeColor="text1" w:themeTint="D9"/>
        </w:rPr>
        <w:t>, in my CV,</w:t>
      </w:r>
      <w:r w:rsidRPr="00BE0F48">
        <w:rPr>
          <w:color w:val="262626" w:themeColor="text1" w:themeTint="D9"/>
        </w:rPr>
        <w:t xml:space="preserve"> make me </w:t>
      </w:r>
      <w:r w:rsidR="00663E0C" w:rsidRPr="00BE0F48">
        <w:rPr>
          <w:color w:val="262626" w:themeColor="text1" w:themeTint="D9"/>
        </w:rPr>
        <w:t>a perfect candidate for</w:t>
      </w:r>
      <w:r w:rsidRPr="00BE0F48">
        <w:rPr>
          <w:color w:val="262626" w:themeColor="text1" w:themeTint="D9"/>
        </w:rPr>
        <w:t xml:space="preserve"> this role and I am excited at the opportunities it would provide</w:t>
      </w:r>
      <w:r w:rsidR="0016489E" w:rsidRPr="00BE0F48">
        <w:rPr>
          <w:color w:val="262626" w:themeColor="text1" w:themeTint="D9"/>
        </w:rPr>
        <w:t>.</w:t>
      </w:r>
      <w:r w:rsidRPr="00BE0F48">
        <w:rPr>
          <w:color w:val="262626" w:themeColor="text1" w:themeTint="D9"/>
        </w:rPr>
        <w:t xml:space="preserve"> </w:t>
      </w:r>
      <w:r w:rsidR="0016489E" w:rsidRPr="00BE0F48">
        <w:rPr>
          <w:color w:val="262626" w:themeColor="text1" w:themeTint="D9"/>
        </w:rPr>
        <w:t xml:space="preserve">Thank you for your consideration and I am available for </w:t>
      </w:r>
      <w:r w:rsidR="00663E0C">
        <w:rPr>
          <w:color w:val="262626" w:themeColor="text1" w:themeTint="D9"/>
        </w:rPr>
        <w:t xml:space="preserve">an </w:t>
      </w:r>
      <w:r w:rsidR="0016489E" w:rsidRPr="00BE0F48">
        <w:rPr>
          <w:color w:val="262626" w:themeColor="text1" w:themeTint="D9"/>
        </w:rPr>
        <w:t>interview at any time.</w:t>
      </w:r>
    </w:p>
    <w:p w14:paraId="1D2D7EE0" w14:textId="10E36982" w:rsidR="00663E0C" w:rsidRDefault="00FC3AC8" w:rsidP="00663E0C">
      <w:pPr>
        <w:pStyle w:val="Closing"/>
        <w:spacing w:before="100" w:beforeAutospacing="1"/>
      </w:pPr>
      <w:r>
        <w:t xml:space="preserve">Yours </w:t>
      </w:r>
      <w:r w:rsidR="00663E0C">
        <w:t>faithfully</w:t>
      </w:r>
      <w:r>
        <w:t>,</w:t>
      </w:r>
    </w:p>
    <w:p w14:paraId="3AD5D498" w14:textId="4F94DEA0" w:rsidR="00F766BB" w:rsidRPr="00F766BB" w:rsidRDefault="00F766BB" w:rsidP="00663E0C">
      <w:pPr>
        <w:pStyle w:val="Closing"/>
        <w:spacing w:before="0"/>
      </w:pPr>
      <w:r>
        <w:t>Jonathan Marriott</w:t>
      </w:r>
    </w:p>
    <w:sectPr w:rsidR="00F766BB" w:rsidRPr="00F766BB" w:rsidSect="003D5B20">
      <w:footerReference w:type="default" r:id="rId7"/>
      <w:pgSz w:w="12240" w:h="15840"/>
      <w:pgMar w:top="1296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FAB9" w14:textId="77777777" w:rsidR="003952A5" w:rsidRDefault="003952A5" w:rsidP="008C4A27">
      <w:pPr>
        <w:spacing w:after="0"/>
      </w:pPr>
      <w:r>
        <w:separator/>
      </w:r>
    </w:p>
  </w:endnote>
  <w:endnote w:type="continuationSeparator" w:id="0">
    <w:p w14:paraId="1FFF5A9A" w14:textId="77777777" w:rsidR="003952A5" w:rsidRDefault="003952A5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9CE3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4275E" w14:textId="77777777" w:rsidR="003952A5" w:rsidRDefault="003952A5" w:rsidP="008C4A27">
      <w:pPr>
        <w:spacing w:after="0"/>
      </w:pPr>
      <w:r>
        <w:separator/>
      </w:r>
    </w:p>
  </w:footnote>
  <w:footnote w:type="continuationSeparator" w:id="0">
    <w:p w14:paraId="4E32F7AB" w14:textId="77777777" w:rsidR="003952A5" w:rsidRDefault="003952A5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TIxN7Q0MrYws7BQ0lEKTi0uzszPAykwrAUACD56UywAAAA="/>
  </w:docVars>
  <w:rsids>
    <w:rsidRoot w:val="00F766BB"/>
    <w:rsid w:val="00077B54"/>
    <w:rsid w:val="000E29AD"/>
    <w:rsid w:val="0016489E"/>
    <w:rsid w:val="00204DF2"/>
    <w:rsid w:val="00293B83"/>
    <w:rsid w:val="002F4C78"/>
    <w:rsid w:val="002F62CD"/>
    <w:rsid w:val="00357D0E"/>
    <w:rsid w:val="003952A5"/>
    <w:rsid w:val="003C1B1D"/>
    <w:rsid w:val="003D5B20"/>
    <w:rsid w:val="00444C66"/>
    <w:rsid w:val="004A2F0B"/>
    <w:rsid w:val="004C6507"/>
    <w:rsid w:val="0058010B"/>
    <w:rsid w:val="00586C86"/>
    <w:rsid w:val="005E3176"/>
    <w:rsid w:val="00602DF6"/>
    <w:rsid w:val="00663E0C"/>
    <w:rsid w:val="0068565D"/>
    <w:rsid w:val="006A3CE7"/>
    <w:rsid w:val="007501F6"/>
    <w:rsid w:val="008417D1"/>
    <w:rsid w:val="008C4A27"/>
    <w:rsid w:val="008F2B08"/>
    <w:rsid w:val="00926E76"/>
    <w:rsid w:val="009351FE"/>
    <w:rsid w:val="00A71493"/>
    <w:rsid w:val="00B137AD"/>
    <w:rsid w:val="00B4528D"/>
    <w:rsid w:val="00BD5E1A"/>
    <w:rsid w:val="00BE0F48"/>
    <w:rsid w:val="00C832C1"/>
    <w:rsid w:val="00D32F7F"/>
    <w:rsid w:val="00D62692"/>
    <w:rsid w:val="00D92710"/>
    <w:rsid w:val="00DD251A"/>
    <w:rsid w:val="00E5262B"/>
    <w:rsid w:val="00E52937"/>
    <w:rsid w:val="00EA1B4D"/>
    <w:rsid w:val="00EF7C78"/>
    <w:rsid w:val="00F229C9"/>
    <w:rsid w:val="00F34A95"/>
    <w:rsid w:val="00F766BB"/>
    <w:rsid w:val="00F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0BCA"/>
  <w15:chartTrackingRefBased/>
  <w15:docId w15:val="{0EAAC1A3-C1BC-40ED-888B-2C4E268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BE0F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302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Marriott</dc:creator>
  <cp:keywords/>
  <dc:description/>
  <cp:lastModifiedBy>Jonathan Marriot</cp:lastModifiedBy>
  <cp:revision>5</cp:revision>
  <cp:lastPrinted>2021-05-17T18:59:00Z</cp:lastPrinted>
  <dcterms:created xsi:type="dcterms:W3CDTF">2021-05-17T16:48:00Z</dcterms:created>
  <dcterms:modified xsi:type="dcterms:W3CDTF">2021-11-03T17:15:00Z</dcterms:modified>
</cp:coreProperties>
</file>